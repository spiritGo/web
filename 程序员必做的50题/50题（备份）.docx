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【程序1】 </w:t>
      </w:r>
    </w:p>
    <w:p>
      <w:pPr>
        <w:rPr>
          <w:rFonts w:hint="eastAsia"/>
        </w:rPr>
      </w:pPr>
    </w:p>
    <w:p>
      <w:pPr>
        <w:rPr>
          <w:rFonts w:hint="eastAsia"/>
        </w:rPr>
      </w:pPr>
      <w:r>
        <w:rPr>
          <w:rFonts w:hint="eastAsia"/>
        </w:rPr>
        <w:t>题目：有1、2、3、4个数字，能组成多少个互不相同且无重复数字的三位数？都是多少？ </w:t>
      </w:r>
    </w:p>
    <w:p>
      <w:pPr>
        <w:rPr>
          <w:rFonts w:hint="eastAsia"/>
        </w:rPr>
      </w:pPr>
    </w:p>
    <w:p>
      <w:pPr>
        <w:rPr>
          <w:rFonts w:hint="eastAsia"/>
        </w:rPr>
      </w:pPr>
      <w:r>
        <w:rPr>
          <w:rFonts w:hint="eastAsia"/>
        </w:rPr>
        <w:t>【程序2】 </w:t>
      </w:r>
    </w:p>
    <w:p>
      <w:pPr>
        <w:rPr>
          <w:rFonts w:hint="eastAsia"/>
        </w:rPr>
      </w:pPr>
      <w:r>
        <w:rPr>
          <w:rFonts w:hint="eastAsia"/>
        </w:rPr>
        <w:t>题目：企业发放的奖金根据利润提成。利润(I)低于或等于10万元时，奖金可提10%；利润高于10万元，低于20万元时，低于10万元的部分按10%提成，高于10万元的部分，可可提成7.5%；20万到40万之间时，高于20万元的部分，可提成5%；40万到60万之间时高于40万元的部分，可提成3%；60万到100万之间时，高于60万元的部分，可提成1.5%，高于100万元时，超过100万元的部分按1%提成，从键盘输入当月利润I，求应发放奖金总数？ </w:t>
      </w:r>
    </w:p>
    <w:p>
      <w:pPr>
        <w:rPr>
          <w:rFonts w:hint="eastAsia"/>
        </w:rPr>
      </w:pPr>
    </w:p>
    <w:p>
      <w:pPr>
        <w:rPr>
          <w:rFonts w:hint="eastAsia"/>
        </w:rPr>
      </w:pPr>
      <w:r>
        <w:rPr>
          <w:rFonts w:hint="eastAsia"/>
        </w:rPr>
        <w:t>【程序3】 </w:t>
      </w:r>
    </w:p>
    <w:p>
      <w:pPr>
        <w:rPr>
          <w:rFonts w:hint="eastAsia"/>
        </w:rPr>
      </w:pPr>
      <w:r>
        <w:rPr>
          <w:rFonts w:hint="eastAsia"/>
        </w:rPr>
        <w:t>题目：一个整数，它加上100后是一个完全平方数，再加上168又是一个完全平方数，请问该数是多少？ </w:t>
      </w:r>
    </w:p>
    <w:p>
      <w:pPr>
        <w:rPr>
          <w:rFonts w:hint="eastAsia"/>
        </w:rPr>
      </w:pPr>
    </w:p>
    <w:p>
      <w:pPr>
        <w:rPr>
          <w:rFonts w:hint="eastAsia"/>
        </w:rPr>
      </w:pPr>
      <w:r>
        <w:rPr>
          <w:rFonts w:hint="eastAsia"/>
        </w:rPr>
        <w:t>【程序4】 </w:t>
      </w:r>
    </w:p>
    <w:p>
      <w:pPr>
        <w:rPr>
          <w:rFonts w:hint="eastAsia"/>
        </w:rPr>
      </w:pPr>
      <w:r>
        <w:rPr>
          <w:rFonts w:hint="eastAsia"/>
        </w:rPr>
        <w:t>题目：输入某年某月某日，判断这一天是这一年的第几天？ </w:t>
      </w:r>
    </w:p>
    <w:p>
      <w:pPr>
        <w:rPr>
          <w:rFonts w:hint="eastAsia"/>
        </w:rPr>
      </w:pPr>
    </w:p>
    <w:p>
      <w:pPr>
        <w:rPr>
          <w:rFonts w:hint="eastAsia"/>
        </w:rPr>
      </w:pPr>
      <w:r>
        <w:rPr>
          <w:rFonts w:hint="eastAsia"/>
        </w:rPr>
        <w:t>【程序5】 </w:t>
      </w:r>
    </w:p>
    <w:p>
      <w:pPr>
        <w:rPr>
          <w:rFonts w:hint="eastAsia"/>
        </w:rPr>
      </w:pPr>
      <w:r>
        <w:rPr>
          <w:rFonts w:hint="eastAsia"/>
        </w:rPr>
        <w:t>题目：输入三个整数x,y,z，请把这三个数由小到大输出。 </w:t>
      </w:r>
    </w:p>
    <w:p>
      <w:pPr>
        <w:rPr>
          <w:rFonts w:hint="eastAsia"/>
        </w:rPr>
      </w:pPr>
    </w:p>
    <w:p>
      <w:pPr>
        <w:rPr>
          <w:rFonts w:hint="eastAsia"/>
        </w:rPr>
      </w:pPr>
      <w:r>
        <w:rPr>
          <w:rFonts w:hint="eastAsia"/>
        </w:rPr>
        <w:t>【程序6】 </w:t>
      </w:r>
    </w:p>
    <w:p>
      <w:pPr>
        <w:rPr>
          <w:rFonts w:hint="eastAsia"/>
        </w:rPr>
      </w:pPr>
      <w:r>
        <w:rPr>
          <w:rFonts w:hint="eastAsia"/>
        </w:rPr>
        <w:t>题目：用*号输出字母C的图案。 </w:t>
      </w:r>
    </w:p>
    <w:p>
      <w:pPr>
        <w:rPr>
          <w:rFonts w:hint="eastAsia"/>
        </w:rPr>
      </w:pPr>
    </w:p>
    <w:p>
      <w:pPr>
        <w:rPr>
          <w:rFonts w:hint="eastAsia"/>
        </w:rPr>
      </w:pPr>
      <w:r>
        <w:rPr>
          <w:rFonts w:hint="eastAsia"/>
        </w:rPr>
        <w:t>【程序7】 </w:t>
      </w:r>
    </w:p>
    <w:p>
      <w:pPr>
        <w:rPr>
          <w:rFonts w:hint="eastAsia"/>
        </w:rPr>
      </w:pPr>
      <w:r>
        <w:rPr>
          <w:rFonts w:hint="eastAsia"/>
        </w:rPr>
        <w:t>题目：将一个正整数分解质因数。例如：输入90,打印出90=2*3*3*5。 </w:t>
      </w:r>
    </w:p>
    <w:p>
      <w:pPr>
        <w:rPr>
          <w:rFonts w:hint="eastAsia"/>
        </w:rPr>
      </w:pPr>
    </w:p>
    <w:p>
      <w:pPr>
        <w:rPr>
          <w:rFonts w:hint="eastAsia"/>
        </w:rPr>
      </w:pPr>
      <w:r>
        <w:rPr>
          <w:rFonts w:hint="eastAsia"/>
        </w:rPr>
        <w:t>【程序8】 </w:t>
      </w:r>
    </w:p>
    <w:p>
      <w:pPr>
        <w:rPr>
          <w:rFonts w:hint="eastAsia"/>
        </w:rPr>
      </w:pPr>
      <w:r>
        <w:rPr>
          <w:rFonts w:hint="eastAsia"/>
        </w:rPr>
        <w:t>题目：输出9*9口诀。</w:t>
      </w:r>
    </w:p>
    <w:p>
      <w:pPr>
        <w:rPr>
          <w:rFonts w:hint="eastAsia"/>
        </w:rPr>
      </w:pPr>
      <w:r>
        <w:rPr>
          <w:rFonts w:hint="eastAsia"/>
        </w:rPr>
        <w:t> </w:t>
      </w:r>
    </w:p>
    <w:p>
      <w:pPr>
        <w:rPr>
          <w:rFonts w:hint="eastAsia"/>
        </w:rPr>
      </w:pPr>
      <w:r>
        <w:rPr>
          <w:rFonts w:hint="eastAsia"/>
        </w:rPr>
        <w:t>【程序9】 </w:t>
      </w:r>
    </w:p>
    <w:p>
      <w:pPr>
        <w:rPr>
          <w:rFonts w:hint="eastAsia"/>
        </w:rPr>
      </w:pPr>
      <w:r>
        <w:rPr>
          <w:rFonts w:hint="eastAsia"/>
        </w:rPr>
        <w:t>题目：要求输出国际象棋棋盘。 </w:t>
      </w:r>
    </w:p>
    <w:p>
      <w:pPr>
        <w:rPr>
          <w:rFonts w:hint="eastAsia"/>
        </w:rPr>
      </w:pPr>
    </w:p>
    <w:p>
      <w:pPr>
        <w:rPr>
          <w:rFonts w:hint="eastAsia"/>
        </w:rPr>
      </w:pPr>
      <w:r>
        <w:rPr>
          <w:rFonts w:hint="eastAsia"/>
        </w:rPr>
        <w:t>【程序10】 </w:t>
      </w:r>
    </w:p>
    <w:p>
      <w:pPr>
        <w:rPr>
          <w:rFonts w:hint="eastAsia"/>
        </w:rPr>
      </w:pPr>
      <w:r>
        <w:rPr>
          <w:rFonts w:hint="eastAsia"/>
        </w:rPr>
        <w:t>题目：古典问题：有一对兔子，从出生后第3个月起每个月都生一对兔子，小兔子长到第三个月后每个月又生一对兔子，假如兔子都不死，问每个月的兔子总数为多少？ </w:t>
      </w:r>
    </w:p>
    <w:p>
      <w:pPr>
        <w:rPr>
          <w:rFonts w:hint="eastAsia"/>
        </w:rPr>
      </w:pPr>
    </w:p>
    <w:p>
      <w:pPr>
        <w:rPr>
          <w:rFonts w:hint="eastAsia"/>
        </w:rPr>
      </w:pPr>
      <w:r>
        <w:rPr>
          <w:rFonts w:hint="eastAsia"/>
        </w:rPr>
        <w:t>【程序11】 </w:t>
      </w:r>
    </w:p>
    <w:p>
      <w:pPr>
        <w:rPr>
          <w:rFonts w:hint="eastAsia"/>
        </w:rPr>
      </w:pPr>
      <w:r>
        <w:rPr>
          <w:rFonts w:hint="eastAsia"/>
        </w:rPr>
        <w:t>题目：判断101-200之间有多少个素数，并输出所有素数。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【程序12】 </w:t>
      </w:r>
    </w:p>
    <w:p>
      <w:pPr>
        <w:rPr>
          <w:rFonts w:hint="eastAsia"/>
        </w:rPr>
      </w:pPr>
      <w:r>
        <w:rPr>
          <w:rFonts w:hint="eastAsia"/>
        </w:rPr>
        <w:t>题目：打印出所有的“水仙花数”，所谓“水仙花数”是指一个三位数，其各位数字立方和等于该数本身。例如：153是一个“水仙花数”，因为153=1的三次方＋5的三次方＋3的三次方。 </w:t>
      </w:r>
    </w:p>
    <w:p>
      <w:pPr>
        <w:rPr>
          <w:rFonts w:hint="eastAsia"/>
        </w:rPr>
      </w:pPr>
    </w:p>
    <w:p>
      <w:pPr>
        <w:rPr>
          <w:rFonts w:hint="eastAsia"/>
        </w:rPr>
      </w:pPr>
      <w:r>
        <w:rPr>
          <w:rFonts w:hint="eastAsia"/>
        </w:rPr>
        <w:t>【程序13】 </w:t>
      </w:r>
    </w:p>
    <w:p>
      <w:pPr>
        <w:rPr>
          <w:rFonts w:hint="eastAsia"/>
        </w:rPr>
      </w:pPr>
      <w:r>
        <w:rPr>
          <w:rFonts w:hint="eastAsia"/>
        </w:rPr>
        <w:t>题目：利用条件运算符的嵌套来完成此题：学习成绩&amp;gt;=90分的同学用A表示，60-89分之间的用B表示，6 0分以下的用C表示。 </w:t>
      </w:r>
    </w:p>
    <w:p>
      <w:pPr>
        <w:rPr>
          <w:rFonts w:hint="eastAsia"/>
        </w:rPr>
      </w:pPr>
    </w:p>
    <w:p>
      <w:pPr>
        <w:rPr>
          <w:rFonts w:hint="eastAsia"/>
        </w:rPr>
      </w:pPr>
      <w:r>
        <w:rPr>
          <w:rFonts w:hint="eastAsia"/>
        </w:rPr>
        <w:t>【程序14】 </w:t>
      </w:r>
    </w:p>
    <w:p>
      <w:pPr>
        <w:rPr>
          <w:rFonts w:hint="eastAsia"/>
        </w:rPr>
      </w:pPr>
      <w:r>
        <w:rPr>
          <w:rFonts w:hint="eastAsia"/>
        </w:rPr>
        <w:t>题目：输入两个正整数m和n，求其最大公约数和最小公倍数。 </w:t>
      </w:r>
    </w:p>
    <w:p>
      <w:pPr>
        <w:rPr>
          <w:rFonts w:hint="eastAsia"/>
        </w:rPr>
      </w:pPr>
    </w:p>
    <w:p>
      <w:pPr>
        <w:rPr>
          <w:rFonts w:hint="eastAsia"/>
        </w:rPr>
      </w:pPr>
      <w:r>
        <w:rPr>
          <w:rFonts w:hint="eastAsia"/>
        </w:rPr>
        <w:t>【程序15】 </w:t>
      </w:r>
    </w:p>
    <w:p>
      <w:pPr>
        <w:rPr>
          <w:rFonts w:hint="eastAsia"/>
        </w:rPr>
      </w:pPr>
      <w:r>
        <w:rPr>
          <w:rFonts w:hint="eastAsia"/>
        </w:rPr>
        <w:t>题目：输入一行字符，分别统计出其中英文字母、空格、数字和其它字符的个数。 </w:t>
      </w:r>
    </w:p>
    <w:p>
      <w:pPr>
        <w:rPr>
          <w:rFonts w:hint="eastAsia"/>
        </w:rPr>
      </w:pPr>
    </w:p>
    <w:p>
      <w:pPr>
        <w:rPr>
          <w:rFonts w:hint="eastAsia"/>
        </w:rPr>
      </w:pPr>
      <w:r>
        <w:rPr>
          <w:rFonts w:hint="eastAsia"/>
        </w:rPr>
        <w:t>【程序16】 </w:t>
      </w:r>
    </w:p>
    <w:p>
      <w:pPr>
        <w:rPr>
          <w:rFonts w:hint="eastAsia"/>
        </w:rPr>
      </w:pPr>
      <w:r>
        <w:rPr>
          <w:rFonts w:hint="eastAsia"/>
        </w:rPr>
        <w:t>题目：求s=a+aa+aaa+aaaa+aa...a的值，其中a是一个数字。例如2+22+222+2222+22222(此时共有5个数相加)，几个数相加有键盘控制。 </w:t>
      </w:r>
    </w:p>
    <w:p>
      <w:pPr>
        <w:rPr>
          <w:rFonts w:hint="eastAsia"/>
        </w:rPr>
      </w:pPr>
    </w:p>
    <w:p>
      <w:pPr>
        <w:rPr>
          <w:rFonts w:hint="eastAsia"/>
        </w:rPr>
      </w:pPr>
      <w:r>
        <w:rPr>
          <w:rFonts w:hint="eastAsia"/>
        </w:rPr>
        <w:t>【程序17】 </w:t>
      </w:r>
    </w:p>
    <w:p>
      <w:pPr>
        <w:rPr>
          <w:rFonts w:hint="eastAsia"/>
        </w:rPr>
      </w:pPr>
      <w:r>
        <w:rPr>
          <w:rFonts w:hint="eastAsia"/>
        </w:rPr>
        <w:t>题目：一个数如果恰好等于它的因子之和，这个数就称为“完数”。例如6=1＋2＋3.编程找出1000以内的所有完数。 </w:t>
      </w:r>
    </w:p>
    <w:p>
      <w:pPr>
        <w:rPr>
          <w:rFonts w:hint="eastAsia"/>
        </w:rPr>
      </w:pPr>
    </w:p>
    <w:p>
      <w:pPr>
        <w:rPr>
          <w:rFonts w:hint="eastAsia"/>
        </w:rPr>
      </w:pPr>
      <w:r>
        <w:rPr>
          <w:rFonts w:hint="eastAsia"/>
        </w:rPr>
        <w:t>【程序18】 </w:t>
      </w:r>
    </w:p>
    <w:p>
      <w:pPr>
        <w:rPr>
          <w:rFonts w:hint="eastAsia"/>
        </w:rPr>
      </w:pPr>
      <w:r>
        <w:rPr>
          <w:rFonts w:hint="eastAsia"/>
        </w:rPr>
        <w:t>题目：一球从100米高度自由落下，每次落地后反跳回原高度的一半；再落下，求它在第10次落地时，共经过多少米？第10次反弹多高？ </w:t>
      </w:r>
    </w:p>
    <w:p>
      <w:pPr>
        <w:rPr>
          <w:rFonts w:hint="eastAsia"/>
        </w:rPr>
      </w:pPr>
    </w:p>
    <w:p>
      <w:pPr>
        <w:rPr>
          <w:rFonts w:hint="eastAsia"/>
        </w:rPr>
      </w:pPr>
      <w:r>
        <w:rPr>
          <w:rFonts w:hint="eastAsia"/>
        </w:rPr>
        <w:t>【程序19】 </w:t>
      </w:r>
    </w:p>
    <w:p>
      <w:pPr>
        <w:rPr>
          <w:rFonts w:hint="eastAsia"/>
        </w:rPr>
      </w:pPr>
      <w:r>
        <w:rPr>
          <w:rFonts w:hint="eastAsia"/>
        </w:rPr>
        <w:t>题目：猴子吃桃问题：猴子第一天摘下若干个桃子，当即吃了一半，还不瘾，又多吃了一个   第二天早上又将剩下的桃子吃掉一半，又多吃了一个。以后每天早上都吃了前一天剩下的一半零一个。到第10天早上想再吃时，见只剩下一个桃子了。求第一天共摘了多少。 </w:t>
      </w:r>
    </w:p>
    <w:p>
      <w:pPr>
        <w:rPr>
          <w:rFonts w:hint="eastAsia"/>
        </w:rPr>
      </w:pPr>
    </w:p>
    <w:p>
      <w:pPr>
        <w:rPr>
          <w:rFonts w:hint="eastAsia"/>
        </w:rPr>
      </w:pPr>
      <w:r>
        <w:rPr>
          <w:rFonts w:hint="eastAsia"/>
        </w:rPr>
        <w:t>【程序20】 </w:t>
      </w:r>
    </w:p>
    <w:p>
      <w:pPr>
        <w:rPr>
          <w:rFonts w:hint="eastAsia"/>
        </w:rPr>
      </w:pPr>
      <w:r>
        <w:rPr>
          <w:rFonts w:hint="eastAsia"/>
        </w:rPr>
        <w:t>题目：两个乒乓球队进行比赛，各出三人。甲队为a,b,c三人，乙队为x,y,z三人。已抽签决定比赛名单。有人向队员打听比赛的名单。a说他不和x比，c说他不和x,z比，请编程序找出三队赛手的名单。 </w:t>
      </w:r>
    </w:p>
    <w:p>
      <w:pPr>
        <w:rPr>
          <w:rFonts w:hint="eastAsia"/>
        </w:rPr>
      </w:pPr>
    </w:p>
    <w:p>
      <w:pPr>
        <w:rPr>
          <w:rFonts w:hint="eastAsia"/>
        </w:rPr>
      </w:pPr>
      <w:r>
        <w:rPr>
          <w:rFonts w:hint="eastAsia"/>
        </w:rPr>
        <w:t>【程序21】  </w:t>
      </w:r>
    </w:p>
    <w:p>
      <w:pPr>
        <w:rPr>
          <w:rFonts w:hint="eastAsia"/>
        </w:rPr>
      </w:pPr>
      <w:r>
        <w:rPr>
          <w:rFonts w:hint="eastAsia"/>
        </w:rPr>
        <w:t>题目：有一分数序列：2/1，3/2，5/3，8/5，13/8，21/13...求出这个数列的前20项之和。 </w:t>
      </w:r>
    </w:p>
    <w:p>
      <w:pPr>
        <w:rPr>
          <w:rFonts w:hint="eastAsia"/>
        </w:rPr>
      </w:pPr>
    </w:p>
    <w:p>
      <w:pPr>
        <w:rPr>
          <w:rFonts w:hint="eastAsia"/>
        </w:rPr>
      </w:pPr>
      <w:r>
        <w:rPr>
          <w:rFonts w:hint="eastAsia"/>
        </w:rPr>
        <w:t>【程序22】  </w:t>
      </w:r>
    </w:p>
    <w:p>
      <w:pPr>
        <w:rPr>
          <w:rFonts w:hint="eastAsia"/>
        </w:rPr>
      </w:pPr>
      <w:r>
        <w:rPr>
          <w:rFonts w:hint="eastAsia"/>
        </w:rPr>
        <w:t>题目：求1+2!+3!+...+20!的和 </w:t>
      </w:r>
    </w:p>
    <w:p>
      <w:pPr>
        <w:rPr>
          <w:rFonts w:hint="eastAsia"/>
        </w:rPr>
      </w:pPr>
    </w:p>
    <w:p>
      <w:pPr>
        <w:rPr>
          <w:rFonts w:hint="eastAsia"/>
        </w:rPr>
      </w:pPr>
    </w:p>
    <w:p>
      <w:pPr>
        <w:rPr>
          <w:rFonts w:hint="eastAsia"/>
        </w:rPr>
      </w:pPr>
      <w:r>
        <w:rPr>
          <w:rFonts w:hint="eastAsia"/>
        </w:rPr>
        <w:t>【程序23】  </w:t>
      </w:r>
    </w:p>
    <w:p>
      <w:pPr>
        <w:rPr>
          <w:rFonts w:hint="eastAsia"/>
        </w:rPr>
      </w:pPr>
      <w:r>
        <w:rPr>
          <w:rFonts w:hint="eastAsia"/>
        </w:rPr>
        <w:t>题目：利用递归方法求5!。 </w:t>
      </w:r>
    </w:p>
    <w:p>
      <w:pPr>
        <w:rPr>
          <w:rFonts w:hint="eastAsia"/>
        </w:rPr>
      </w:pPr>
    </w:p>
    <w:p>
      <w:pPr>
        <w:rPr>
          <w:rFonts w:hint="eastAsia"/>
        </w:rPr>
      </w:pPr>
      <w:r>
        <w:rPr>
          <w:rFonts w:hint="eastAsia"/>
        </w:rPr>
        <w:t>【程序24】  </w:t>
      </w:r>
    </w:p>
    <w:p>
      <w:pPr>
        <w:rPr>
          <w:rFonts w:hint="eastAsia"/>
        </w:rPr>
      </w:pPr>
      <w:r>
        <w:rPr>
          <w:rFonts w:hint="eastAsia"/>
        </w:rPr>
        <w:t>题目：利用递归函数调用方式，将所输入的5个字符，以相反顺序打印出来。 </w:t>
      </w:r>
    </w:p>
    <w:p>
      <w:pPr>
        <w:rPr>
          <w:rFonts w:hint="eastAsia"/>
        </w:rPr>
      </w:pPr>
    </w:p>
    <w:p>
      <w:pPr>
        <w:rPr>
          <w:rFonts w:hint="eastAsia"/>
        </w:rPr>
      </w:pPr>
      <w:r>
        <w:rPr>
          <w:rFonts w:hint="eastAsia"/>
        </w:rPr>
        <w:t>【程序25】  </w:t>
      </w:r>
    </w:p>
    <w:p>
      <w:pPr>
        <w:rPr>
          <w:rFonts w:hint="eastAsia"/>
        </w:rPr>
      </w:pPr>
      <w:r>
        <w:rPr>
          <w:rFonts w:hint="eastAsia"/>
        </w:rPr>
        <w:t>题目：有5个人坐在一起，问第五个人多少岁？他说比第4个人大2岁。问第4个人岁数，他说比第3个人大2岁。问第三个人，又说比第2人大两岁。问第2个人，说比第一个人大两岁。最后问第一个人，他说是10岁。请问第五个人多大？ </w:t>
      </w:r>
    </w:p>
    <w:p>
      <w:pPr>
        <w:rPr>
          <w:rFonts w:hint="eastAsia"/>
        </w:rPr>
      </w:pPr>
    </w:p>
    <w:p>
      <w:pPr>
        <w:rPr>
          <w:rFonts w:hint="eastAsia"/>
        </w:rPr>
      </w:pPr>
      <w:r>
        <w:rPr>
          <w:rFonts w:hint="eastAsia"/>
        </w:rPr>
        <w:t>【程序26】  </w:t>
      </w:r>
    </w:p>
    <w:p>
      <w:pPr>
        <w:rPr>
          <w:rFonts w:hint="eastAsia"/>
        </w:rPr>
      </w:pPr>
      <w:r>
        <w:rPr>
          <w:rFonts w:hint="eastAsia"/>
        </w:rPr>
        <w:t>题目：给一个不多于5位的正整数，要求：一、求它是几位数，二、逆序打印出各位数字。</w:t>
      </w:r>
    </w:p>
    <w:p>
      <w:pPr>
        <w:rPr>
          <w:rFonts w:hint="eastAsia"/>
        </w:rPr>
      </w:pPr>
    </w:p>
    <w:p>
      <w:pPr>
        <w:rPr>
          <w:rFonts w:hint="eastAsia"/>
        </w:rPr>
      </w:pPr>
      <w:r>
        <w:rPr>
          <w:rFonts w:hint="eastAsia"/>
        </w:rPr>
        <w:t>【程序27】  </w:t>
      </w:r>
    </w:p>
    <w:p>
      <w:pPr>
        <w:rPr>
          <w:rFonts w:hint="eastAsia"/>
        </w:rPr>
      </w:pPr>
      <w:r>
        <w:rPr>
          <w:rFonts w:hint="eastAsia"/>
        </w:rPr>
        <w:t>题目：一个5位数，判断它是不是回文数。即12321是回文数，个位与万位相同，十位与千位相同。 </w:t>
      </w:r>
    </w:p>
    <w:p>
      <w:pPr>
        <w:rPr>
          <w:rFonts w:hint="eastAsia"/>
        </w:rPr>
      </w:pPr>
    </w:p>
    <w:p>
      <w:pPr>
        <w:rPr>
          <w:rFonts w:hint="eastAsia"/>
        </w:rPr>
      </w:pPr>
      <w:r>
        <w:rPr>
          <w:rFonts w:hint="eastAsia"/>
        </w:rPr>
        <w:t>【程序28】 </w:t>
      </w:r>
    </w:p>
    <w:p>
      <w:pPr>
        <w:rPr>
          <w:rFonts w:hint="eastAsia"/>
        </w:rPr>
      </w:pPr>
      <w:r>
        <w:rPr>
          <w:rFonts w:hint="eastAsia"/>
        </w:rPr>
        <w:t>题目：请输入星期几的第一个字母来判断一下是星期几，如果第一个字母一样，则继续判断第二个字母。 </w:t>
      </w:r>
    </w:p>
    <w:p>
      <w:pPr>
        <w:rPr>
          <w:rFonts w:hint="eastAsia"/>
        </w:rPr>
      </w:pPr>
    </w:p>
    <w:p>
      <w:pPr>
        <w:rPr>
          <w:rFonts w:hint="eastAsia"/>
        </w:rPr>
      </w:pPr>
      <w:r>
        <w:rPr>
          <w:rFonts w:hint="eastAsia"/>
        </w:rPr>
        <w:t>【程序29】 </w:t>
      </w:r>
    </w:p>
    <w:p>
      <w:pPr>
        <w:rPr>
          <w:rFonts w:hint="eastAsia"/>
        </w:rPr>
      </w:pPr>
      <w:r>
        <w:rPr>
          <w:rFonts w:hint="eastAsia"/>
        </w:rPr>
        <w:t>题目：对10个数进行排序 </w:t>
      </w:r>
    </w:p>
    <w:p>
      <w:pPr>
        <w:rPr>
          <w:rFonts w:hint="eastAsia"/>
        </w:rPr>
      </w:pPr>
    </w:p>
    <w:p>
      <w:pPr>
        <w:rPr>
          <w:rFonts w:hint="eastAsia"/>
        </w:rPr>
      </w:pPr>
      <w:r>
        <w:rPr>
          <w:rFonts w:hint="eastAsia"/>
        </w:rPr>
        <w:t>【程序30】 </w:t>
      </w:r>
    </w:p>
    <w:p>
      <w:pPr>
        <w:rPr>
          <w:rFonts w:hint="eastAsia"/>
        </w:rPr>
      </w:pPr>
      <w:r>
        <w:rPr>
          <w:rFonts w:hint="eastAsia"/>
        </w:rPr>
        <w:t>题目：求一个3*3矩阵对角线元素之和 </w:t>
      </w:r>
    </w:p>
    <w:p>
      <w:pPr>
        <w:rPr>
          <w:rFonts w:hint="eastAsia"/>
        </w:rPr>
      </w:pPr>
    </w:p>
    <w:p>
      <w:pPr>
        <w:rPr>
          <w:rFonts w:hint="eastAsia"/>
        </w:rPr>
      </w:pPr>
      <w:r>
        <w:rPr>
          <w:rFonts w:hint="eastAsia"/>
        </w:rPr>
        <w:t>【程序31】 </w:t>
      </w:r>
    </w:p>
    <w:p>
      <w:pPr>
        <w:rPr>
          <w:rFonts w:hint="eastAsia"/>
        </w:rPr>
      </w:pPr>
      <w:r>
        <w:rPr>
          <w:rFonts w:hint="eastAsia"/>
        </w:rPr>
        <w:t>题目：有一个已经排好序的数组。现输入一个数，要求按原来的规律将它插入数组中。 </w:t>
      </w:r>
    </w:p>
    <w:p>
      <w:pPr>
        <w:rPr>
          <w:rFonts w:hint="eastAsia"/>
        </w:rPr>
      </w:pPr>
    </w:p>
    <w:p>
      <w:pPr>
        <w:rPr>
          <w:rFonts w:hint="eastAsia"/>
        </w:rPr>
      </w:pPr>
      <w:r>
        <w:rPr>
          <w:rFonts w:hint="eastAsia"/>
        </w:rPr>
        <w:t>【程序32】 </w:t>
      </w:r>
    </w:p>
    <w:p>
      <w:pPr>
        <w:rPr>
          <w:rFonts w:hint="eastAsia"/>
        </w:rPr>
      </w:pPr>
      <w:r>
        <w:rPr>
          <w:rFonts w:hint="eastAsia"/>
        </w:rPr>
        <w:t>题目：将一个数组逆序输出。 </w:t>
      </w:r>
    </w:p>
    <w:p>
      <w:pPr>
        <w:rPr>
          <w:rFonts w:hint="eastAsia"/>
        </w:rPr>
      </w:pPr>
    </w:p>
    <w:p>
      <w:pPr>
        <w:rPr>
          <w:rFonts w:hint="eastAsia"/>
        </w:rPr>
      </w:pPr>
      <w:r>
        <w:rPr>
          <w:rFonts w:hint="eastAsia"/>
        </w:rPr>
        <w:t>【程序33】 </w:t>
      </w:r>
    </w:p>
    <w:p>
      <w:pPr>
        <w:rPr>
          <w:rFonts w:hint="eastAsia"/>
        </w:rPr>
      </w:pPr>
      <w:r>
        <w:rPr>
          <w:rFonts w:hint="eastAsia"/>
        </w:rPr>
        <w:t>题目：打印出杨辉三角形（要求打印出10行如下图） </w:t>
      </w:r>
    </w:p>
    <w:p>
      <w:pPr>
        <w:rPr>
          <w:rFonts w:hint="eastAsia"/>
        </w:rPr>
      </w:pPr>
    </w:p>
    <w:p>
      <w:pPr>
        <w:rPr>
          <w:rFonts w:hint="eastAsia"/>
        </w:rPr>
      </w:pPr>
      <w:r>
        <w:rPr>
          <w:rFonts w:hint="eastAsia"/>
        </w:rPr>
        <w:t>【程序34】 </w:t>
      </w:r>
    </w:p>
    <w:p>
      <w:pPr>
        <w:rPr>
          <w:rFonts w:hint="eastAsia"/>
        </w:rPr>
      </w:pPr>
      <w:r>
        <w:rPr>
          <w:rFonts w:hint="eastAsia"/>
        </w:rPr>
        <w:t>题目：输入数组，最大的与第一个元素交换，最小的与最后一个元素交换，输出数组。 </w:t>
      </w:r>
    </w:p>
    <w:p>
      <w:pPr>
        <w:rPr>
          <w:rFonts w:hint="eastAsia"/>
        </w:rPr>
      </w:pPr>
    </w:p>
    <w:p>
      <w:pPr>
        <w:rPr>
          <w:rFonts w:hint="eastAsia"/>
        </w:rPr>
      </w:pPr>
      <w:r>
        <w:rPr>
          <w:rFonts w:hint="eastAsia"/>
        </w:rPr>
        <w:t>【程序35】 </w:t>
      </w:r>
    </w:p>
    <w:p>
      <w:pPr>
        <w:rPr>
          <w:rFonts w:hint="eastAsia"/>
        </w:rPr>
      </w:pPr>
      <w:r>
        <w:rPr>
          <w:rFonts w:hint="eastAsia"/>
        </w:rPr>
        <w:t>题目：有n个整数，使其前面各数顺序向后移m个位置，最后m个数变成最前面的m个数</w:t>
      </w:r>
    </w:p>
    <w:p>
      <w:pPr>
        <w:rPr>
          <w:rFonts w:hint="eastAsia"/>
        </w:rPr>
      </w:pPr>
    </w:p>
    <w:p>
      <w:pPr>
        <w:rPr>
          <w:rFonts w:hint="eastAsia"/>
        </w:rPr>
      </w:pPr>
    </w:p>
    <w:p>
      <w:pPr>
        <w:rPr>
          <w:rFonts w:hint="eastAsia"/>
        </w:rPr>
      </w:pPr>
      <w:r>
        <w:rPr>
          <w:rFonts w:hint="eastAsia"/>
        </w:rPr>
        <w:t>【程序36】 </w:t>
      </w:r>
    </w:p>
    <w:p>
      <w:pPr>
        <w:rPr>
          <w:rFonts w:hint="eastAsia"/>
        </w:rPr>
      </w:pPr>
      <w:r>
        <w:rPr>
          <w:rFonts w:hint="eastAsia"/>
        </w:rPr>
        <w:t>题目：有n个人围成一圈，顺序排号。从第一个人开始报数（从1到3报数），凡报到3的人退出圈子，问最后留下的是原来第几号的那位。 </w:t>
      </w:r>
    </w:p>
    <w:p>
      <w:pPr>
        <w:rPr>
          <w:rFonts w:hint="eastAsia"/>
        </w:rPr>
      </w:pPr>
    </w:p>
    <w:p>
      <w:pPr>
        <w:rPr>
          <w:rFonts w:hint="eastAsia"/>
        </w:rPr>
      </w:pPr>
      <w:r>
        <w:rPr>
          <w:rFonts w:hint="eastAsia"/>
        </w:rPr>
        <w:t>【程序37】 </w:t>
      </w:r>
    </w:p>
    <w:p>
      <w:pPr>
        <w:rPr>
          <w:rFonts w:hint="eastAsia"/>
        </w:rPr>
      </w:pPr>
      <w:r>
        <w:rPr>
          <w:rFonts w:hint="eastAsia"/>
        </w:rPr>
        <w:t>题目：写一个函数，求一个字符串的长度，在main函数中输入字符串，并输出其长度。 </w:t>
      </w:r>
    </w:p>
    <w:p>
      <w:pPr>
        <w:rPr>
          <w:rFonts w:hint="eastAsia"/>
        </w:rPr>
      </w:pPr>
    </w:p>
    <w:p>
      <w:pPr>
        <w:rPr>
          <w:rFonts w:hint="eastAsia"/>
        </w:rPr>
      </w:pPr>
      <w:r>
        <w:rPr>
          <w:rFonts w:hint="eastAsia"/>
        </w:rPr>
        <w:t>【程序38】 </w:t>
      </w:r>
    </w:p>
    <w:p>
      <w:pPr>
        <w:rPr>
          <w:rFonts w:hint="eastAsia"/>
        </w:rPr>
      </w:pPr>
      <w:r>
        <w:rPr>
          <w:rFonts w:hint="eastAsia"/>
        </w:rPr>
        <w:t>题目：编写一个函数，输入n为偶数时，调用函数求1/2+1/4+...+1/n,当输入n为奇数时，调用函数1/1+1/3+...+1/n </w:t>
      </w:r>
    </w:p>
    <w:p>
      <w:pPr>
        <w:rPr>
          <w:rFonts w:hint="eastAsia"/>
        </w:rPr>
      </w:pPr>
    </w:p>
    <w:p>
      <w:pPr>
        <w:rPr>
          <w:rFonts w:hint="eastAsia"/>
        </w:rPr>
      </w:pPr>
      <w:r>
        <w:rPr>
          <w:rFonts w:hint="eastAsia"/>
        </w:rPr>
        <w:t>【程序39】 </w:t>
      </w:r>
    </w:p>
    <w:p>
      <w:pPr>
        <w:rPr>
          <w:rFonts w:hint="eastAsia"/>
        </w:rPr>
      </w:pPr>
      <w:r>
        <w:rPr>
          <w:rFonts w:hint="eastAsia"/>
        </w:rPr>
        <w:t>题目：海滩上有一堆桃子，五只猴子来分。第一只猴子把这堆桃子凭据分为五份，多了一个，这只猴子把多的一个扔入海中，拿走了一份。第二只猴子把剩下的桃子又平均分成五份，又多了一个，它同样把多的一个扔入海中，拿走了一份，第三、第四、第五只猴子都是这样做的，问海滩上原来最少有多少个桃子？ </w:t>
      </w:r>
    </w:p>
    <w:p>
      <w:pPr>
        <w:rPr>
          <w:rFonts w:hint="eastAsia"/>
        </w:rPr>
      </w:pPr>
    </w:p>
    <w:p>
      <w:pPr>
        <w:rPr>
          <w:rFonts w:hint="eastAsia"/>
        </w:rPr>
      </w:pPr>
      <w:r>
        <w:rPr>
          <w:rFonts w:hint="eastAsia"/>
        </w:rPr>
        <w:t>【程序40】 </w:t>
      </w:r>
    </w:p>
    <w:p>
      <w:pPr>
        <w:rPr>
          <w:rFonts w:hint="eastAsia"/>
        </w:rPr>
      </w:pPr>
      <w:r>
        <w:rPr>
          <w:rFonts w:hint="eastAsia"/>
        </w:rPr>
        <w:t>题目：809*??=800*??+9*??+1 其中??代表的两位数,8*??的结果为两位数，9*??的结果为3位数。求??代表的两位数，及809*??后的结果。 </w:t>
      </w:r>
    </w:p>
    <w:p>
      <w:pPr>
        <w:rPr>
          <w:rFonts w:hint="eastAsia"/>
        </w:rPr>
      </w:pPr>
    </w:p>
    <w:p>
      <w:pPr>
        <w:rPr>
          <w:rFonts w:hint="eastAsia"/>
        </w:rPr>
      </w:pPr>
      <w:r>
        <w:rPr>
          <w:rFonts w:hint="eastAsia"/>
        </w:rPr>
        <w:t>【程序41】 </w:t>
      </w:r>
    </w:p>
    <w:p>
      <w:pPr>
        <w:rPr>
          <w:rFonts w:hint="eastAsia"/>
        </w:rPr>
      </w:pPr>
      <w:r>
        <w:rPr>
          <w:rFonts w:hint="eastAsia"/>
        </w:rPr>
        <w:t>题目：八进制转换为十进制 </w:t>
      </w:r>
    </w:p>
    <w:p>
      <w:pPr>
        <w:rPr>
          <w:rFonts w:hint="eastAsia"/>
        </w:rPr>
      </w:pPr>
    </w:p>
    <w:p>
      <w:pPr>
        <w:rPr>
          <w:rFonts w:hint="eastAsia"/>
        </w:rPr>
      </w:pPr>
      <w:r>
        <w:rPr>
          <w:rFonts w:hint="eastAsia"/>
        </w:rPr>
        <w:t>【程序42】 </w:t>
      </w:r>
    </w:p>
    <w:p>
      <w:pPr>
        <w:rPr>
          <w:rFonts w:hint="eastAsia"/>
        </w:rPr>
      </w:pPr>
      <w:r>
        <w:rPr>
          <w:rFonts w:hint="eastAsia"/>
        </w:rPr>
        <w:t>题目：求0—7所能组成的奇数个数。 </w:t>
      </w:r>
    </w:p>
    <w:p>
      <w:pPr>
        <w:rPr>
          <w:rFonts w:hint="eastAsia"/>
        </w:rPr>
      </w:pPr>
    </w:p>
    <w:p>
      <w:pPr>
        <w:rPr>
          <w:rFonts w:hint="eastAsia"/>
        </w:rPr>
      </w:pPr>
      <w:r>
        <w:rPr>
          <w:rFonts w:hint="eastAsia"/>
        </w:rPr>
        <w:t>【程序43】 </w:t>
      </w:r>
    </w:p>
    <w:p>
      <w:pPr>
        <w:rPr>
          <w:rFonts w:hint="eastAsia"/>
        </w:rPr>
      </w:pPr>
      <w:r>
        <w:rPr>
          <w:rFonts w:hint="eastAsia"/>
        </w:rPr>
        <w:t>题目：一个偶数总能表示为两个素数之和。 </w:t>
      </w:r>
    </w:p>
    <w:p>
      <w:pPr>
        <w:rPr>
          <w:rFonts w:hint="eastAsia"/>
        </w:rPr>
      </w:pPr>
    </w:p>
    <w:p>
      <w:pPr>
        <w:rPr>
          <w:rFonts w:hint="eastAsia"/>
        </w:rPr>
      </w:pPr>
      <w:r>
        <w:rPr>
          <w:rFonts w:hint="eastAsia"/>
        </w:rPr>
        <w:t>【程序44】 </w:t>
      </w:r>
    </w:p>
    <w:p>
      <w:pPr>
        <w:rPr>
          <w:rFonts w:hint="eastAsia"/>
        </w:rPr>
      </w:pPr>
      <w:r>
        <w:rPr>
          <w:rFonts w:hint="eastAsia"/>
        </w:rPr>
        <w:t>题目：判断一个素数能被几个9整除 </w:t>
      </w:r>
    </w:p>
    <w:p>
      <w:pPr>
        <w:rPr>
          <w:rFonts w:hint="eastAsia"/>
        </w:rPr>
      </w:pPr>
    </w:p>
    <w:p>
      <w:pPr>
        <w:rPr>
          <w:rFonts w:hint="eastAsia"/>
        </w:rPr>
      </w:pPr>
      <w:r>
        <w:rPr>
          <w:rFonts w:hint="eastAsia"/>
        </w:rPr>
        <w:t>【程序45】 </w:t>
      </w:r>
    </w:p>
    <w:p>
      <w:pPr>
        <w:rPr>
          <w:rFonts w:hint="eastAsia"/>
        </w:rPr>
      </w:pPr>
      <w:r>
        <w:rPr>
          <w:rFonts w:hint="eastAsia"/>
        </w:rPr>
        <w:t>题目：某个公司采用公用电话传递数据，数据是四位的整数，在传递过程中是加密的，加密规则如下：每位数字都加上5,然后用和除以10的余数代替该数字，再将第一位和第四位交换，第二位和第三位交换。 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1、你让工人为你工作7天，给工人的回报是一根金条。金条平分成相连的7段 ，你必须在每天结束时给他们一段金条，如果只许你两次把金条弄断，你如何给你 的工人付费？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0000FF"/>
          <w:spacing w:val="0"/>
          <w:sz w:val="21"/>
          <w:szCs w:val="21"/>
          <w:bdr w:val="none" w:color="auto" w:sz="0" w:space="0"/>
          <w:shd w:val="clear" w:fill="FFFFFF"/>
        </w:rPr>
        <w:t>day1 给1 段，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day2 让工人把1 段归还给2 段，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day3 给1 段，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day4 归还1 2 段，给4 段。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day5 依次类推……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2、请把一盒蛋糕切成8份，分给8个人，但蛋糕盒里还必须留有一份。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r>
        <w:rPr>
          <w:rFonts w:hint="eastAsia" w:ascii="微软雅黑" w:hAnsi="微软雅黑" w:eastAsia="微软雅黑" w:cs="微软雅黑"/>
          <w:i w:val="0"/>
          <w:caps w:val="0"/>
          <w:color w:val="55555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3333FF"/>
          <w:spacing w:val="0"/>
          <w:sz w:val="21"/>
          <w:szCs w:val="21"/>
          <w:bdr w:val="none" w:color="auto" w:sz="0" w:space="0"/>
          <w:shd w:val="clear" w:fill="FFFFFF"/>
        </w:rPr>
        <w:t>    </w:t>
      </w:r>
      <w:r>
        <w:rPr>
          <w:rStyle w:val="5"/>
          <w:rFonts w:hint="eastAsia" w:ascii="微软雅黑" w:hAnsi="微软雅黑" w:eastAsia="微软雅黑" w:cs="微软雅黑"/>
          <w:b/>
          <w:i w:val="0"/>
          <w:caps w:val="0"/>
          <w:color w:val="3333FF"/>
          <w:spacing w:val="0"/>
          <w:sz w:val="21"/>
          <w:szCs w:val="21"/>
          <w:bdr w:val="none" w:color="auto" w:sz="0" w:space="0"/>
          <w:shd w:val="clear" w:fill="FFFFFF"/>
        </w:rPr>
        <w:t>面对这样的怪题，有些应聘者绞尽脑汁也无法分成；而有些应聘者却感到 </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此题实际很简单，把切成的8份蛋糕先拿出7份分给7人，剩下的1份连蛋糕盒一起分 </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给第8个人。</w:t>
      </w:r>
      <w:r>
        <w:rPr>
          <w:rFonts w:hint="eastAsia" w:ascii="微软雅黑" w:hAnsi="微软雅黑" w:eastAsia="微软雅黑" w:cs="微软雅黑"/>
          <w:i w:val="0"/>
          <w:caps w:val="0"/>
          <w:color w:val="3333FF"/>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3、小明一家过一座桥，过桥时是黑夜，所以必须有灯。现在小明过桥要1秒，小明的弟弟要3秒，小明的爸爸要6秒，小明的妈妈要8秒，小明的爷爷要12秒。每次此桥最多可过两人，而过桥的速度依过桥最慢者而定，而且灯在点燃后30秒就会熄灭。问：小明一家如何过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1、小明和小明弟弟过桥，需要花费3秒（小明弟弟慢，花3秒），计T1 = 3秒，总用时TC=3秒；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2、小明回来，需要花费1秒，记T2=1秒，总用时TC=4秒；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        3、小明爷爷和小明妈妈一起过桥，需要花费12秒，记T3=12，总用时TC=16秒；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        4、小明弟弟回来，需要花费3秒，记T4=3秒，总用时TC=19秒；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        5、小明和小明爸爸一起过桥，需要花费6秒，记T5=6秒，总用时TC=25秒；</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        6、小明回来，需要花费1秒，记T6=1秒，总用时TC=26秒；</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        7、小明和小明弟弟一起过桥，需要花费3秒，记T7=3秒，总用时TC=29秒；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这样，在第3步，小明爷爷和妈妈过桥后留下，第5步，小明爸爸过桥后留下，第7步，小明和小明弟弟过桥后，一家人成功在30秒内过桥。</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4、一群人开舞会，每人头上都戴着一顶帽子。帽子只有黑白两种，黑的至少 有一顶。每个人都能看到其他人帽子的颜色，却看不到自己的。主持人先让大家看 看别人头上戴的是什么帽子，然后关灯，如果有人认为自己戴的是黑帽子，就打自 己一个耳光。第一次关灯，没有声音。于是再开灯，大家再看一遍，关灯时仍然鸦 雀无声。一直到第三次关灯，才有劈劈啪啪打耳光的声音响起。问有多少人戴着黑 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0000FF"/>
          <w:spacing w:val="0"/>
          <w:sz w:val="21"/>
          <w:szCs w:val="21"/>
          <w:bdr w:val="none" w:color="auto" w:sz="0" w:space="0"/>
          <w:shd w:val="clear" w:fill="FFFFFF"/>
        </w:rPr>
        <w:t>假如只有一个人戴黑帽子，那他看到所有人都戴白帽，在第一次关灯时就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应自打耳光，所以应该不止一个人戴黑帽子；如果有两顶黑帽子，第一次两人都只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看到对方头上的黑帽子，不敢确定自己的颜色，但到第二次关灯，这两人应该明白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，如果自己戴着白帽，那对方早在上一次就应打耳光了，因此自己戴的也是黑帽子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，于是也会有耳光声响起；可事实是第三次才响起了耳光声，说明全场不止两顶黑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帽，依此类推，应该是关了几次灯，有几顶黑帽。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5、请估算一下ＣＮ　ＴＯＷＥＲ电视塔的质量。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0000FF"/>
          <w:spacing w:val="0"/>
          <w:sz w:val="21"/>
          <w:szCs w:val="21"/>
          <w:bdr w:val="none" w:color="auto" w:sz="0" w:space="0"/>
          <w:shd w:val="clear" w:fill="FFFFFF"/>
        </w:rPr>
        <w:t>比如你怎样快速估算支架和柱子的高度、球的半径，算出各部分的体积等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等。招聘官的说法："就CNTOWER这道题来说，它和一般的谜语或智力题还是有区别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的。我们称这类题为’快速估算题’，主要考的是快速估算的能力，这是开发软件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必备的能力之一。当然，题目只是手段，不是目的，最终得到一个结果固然是需要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的，但更重要的是对考生得出这个结果的过程也就是方法的考察。"Mr Miller为记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者举例说明了一种比较合理的答法，他首先在纸上画出了CN TOWER的草图，然后快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速估算支架和各柱的高度，以及球的半径，算出各部分体积，然后和各部分密度运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算，最后相加得出一个结果。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这一类的题目其实很多，如："估算一下密西西比河里的水的质量。""如果你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是田纳西州州长，请估算一下治理好康柏兰河的污染需要多长时间。"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"估算一下一个行进在小雨中的人5分钟内身上淋到的雨的质量。"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Mr Miller接着解释道："像这样的题目，包括一些推理题，考的都是人的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ProblemSolving(解决问题的能力)，不是哪道题你记住了答案就可以了的。"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对于公司招聘的宗旨，Mr Miller强调了四点，这些是有创造性的公司普遍注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重的员工素质，是想要到知名企业实现自己的事业梦想的人都要具备的素质和能力 。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要求一：RawSmart（纯粹智慧），与知识无关。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要求二：Long-termPotential(长远学习能力)。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要求三：TechnicSkills(技能)。 </w:t>
      </w:r>
      <w:r>
        <w:rPr>
          <w:rStyle w:val="5"/>
          <w:rFonts w:hint="eastAsia" w:ascii="微软雅黑" w:hAnsi="微软雅黑" w:eastAsia="微软雅黑" w:cs="微软雅黑"/>
          <w:b/>
          <w:i w:val="0"/>
          <w:caps w:val="0"/>
          <w:color w:val="0000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0000FF"/>
          <w:spacing w:val="0"/>
          <w:sz w:val="21"/>
          <w:szCs w:val="21"/>
          <w:bdr w:val="none" w:color="auto" w:sz="0" w:space="0"/>
          <w:shd w:val="clear" w:fill="FFFFFF"/>
        </w:rPr>
        <w:t>　　要求四：Professionalism(职业态度)。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6、一楼到十楼的每层电梯门口都放着一颗钻石，钻石大小不一。你乘坐电梯 从一楼到十楼，每层楼电梯门都会打开一次，只能拿一次钻石，问怎样才能拿到最 大的一颗？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她的回答是：选择前五层楼都不拿，观察各层钻石的大小，做到心中有数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。后五层楼再选择，选择大小接近前五层楼出现过最大钻石大小的钻石。她至今也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不知道这道题的准确答案，"也许就没有准确答案，就是考一下你的思路，"她如是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ascii="Consolas" w:hAnsi="Consolas" w:eastAsia="Consolas" w:cs="Consolas"/>
          <w:i w:val="0"/>
          <w:caps w:val="0"/>
          <w:color w:val="555555"/>
          <w:spacing w:val="0"/>
          <w:sz w:val="22"/>
          <w:szCs w:val="22"/>
        </w:rPr>
      </w:pPr>
      <w:r>
        <w:rPr>
          <w:rFonts w:hint="default" w:ascii="Consolas" w:hAnsi="Consolas" w:eastAsia="Consolas" w:cs="Consolas"/>
          <w:i w:val="0"/>
          <w:caps w:val="0"/>
          <w:color w:val="555555"/>
          <w:spacing w:val="0"/>
          <w:sz w:val="22"/>
          <w:szCs w:val="22"/>
          <w:bdr w:val="none" w:color="auto" w:sz="0" w:space="0"/>
          <w:shd w:val="clear" w:fill="FFFFFF"/>
        </w:rPr>
        <w:t>&lt;span style="font-size: 14px; color: rgb(51, 51, 255);"&gt;&lt;strong&gt;    类似的试题还有“你认为北京有多少公共汽车站？”等，你可以随便给出答案，5家或者5000家，但你得有理由。&lt;/strong&gt;&lt;/span&gt;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7、U2合唱团在17分钟内得赶到演唱会场，途中必需跨过一座桥，四个人从桥 的同一端出发，你得帮助他们到达另一端，天色很暗，而他们只有一只手电筒。一 次同时最多可以有两人一起过桥，而过桥的时候必须持有手电筒，所以就得有人把 手电筒带来带去，来回桥两端。手电筒是不能用丢的方式来传递的。四个人的步行 速度各不同，若两人同行则以较慢者的速度为准。Bono需花1分钟过桥，Edge需花 2分钟过桥，Adam需花5分钟过桥，Larry需花10分钟过桥。他们要如何在17分钟内 过桥呢？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&lt;span style="color: rgb(51, 51, 51); white-space: pre;"&gt;</w:t>
      </w:r>
      <w:r>
        <w:rPr>
          <w:rFonts w:hint="default" w:ascii="Arial" w:hAnsi="Arial" w:cs="Arial"/>
          <w:i w:val="0"/>
          <w:caps w:val="0"/>
          <w:color w:val="555555"/>
          <w:spacing w:val="0"/>
          <w:sz w:val="21"/>
          <w:szCs w:val="21"/>
          <w:bdr w:val="none" w:color="auto" w:sz="0" w:space="0"/>
          <w:shd w:val="clear" w:fill="FFFFFF"/>
        </w:rPr>
        <w:tab/>
        <w:t>&lt;/span&gt;&lt;strong&gt;&lt;span style="color: rgb(51, 51, 255);"&gt;1、Bono和Edge同时过桥用时2分。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&lt;span style="white-space: pre;"&gt;</w:t>
      </w:r>
      <w:r>
        <w:rPr>
          <w:rFonts w:hint="default" w:ascii="Arial" w:hAnsi="Arial" w:cs="Arial"/>
          <w:i w:val="0"/>
          <w:caps w:val="0"/>
          <w:color w:val="555555"/>
          <w:spacing w:val="0"/>
          <w:sz w:val="21"/>
          <w:szCs w:val="21"/>
          <w:bdr w:val="none" w:color="auto" w:sz="0" w:space="0"/>
          <w:shd w:val="clear" w:fill="FFFFFF"/>
        </w:rPr>
        <w:tab/>
        <w:t>&lt;/span&gt;2、Bono返回，用时1分。（Edge返回也行）。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&lt;span style="white-space: pre;"&gt;</w:t>
      </w:r>
      <w:r>
        <w:rPr>
          <w:rFonts w:hint="default" w:ascii="Arial" w:hAnsi="Arial" w:cs="Arial"/>
          <w:i w:val="0"/>
          <w:caps w:val="0"/>
          <w:color w:val="555555"/>
          <w:spacing w:val="0"/>
          <w:sz w:val="21"/>
          <w:szCs w:val="21"/>
          <w:bdr w:val="none" w:color="auto" w:sz="0" w:space="0"/>
          <w:shd w:val="clear" w:fill="FFFFFF"/>
        </w:rPr>
        <w:tab/>
        <w:t>&lt;/span&gt;3、Adam和Larry同时过桥。用时间10分。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&lt;span style="white-space: pre;"&gt;</w:t>
      </w:r>
      <w:r>
        <w:rPr>
          <w:rFonts w:hint="default" w:ascii="Arial" w:hAnsi="Arial" w:cs="Arial"/>
          <w:i w:val="0"/>
          <w:caps w:val="0"/>
          <w:color w:val="555555"/>
          <w:spacing w:val="0"/>
          <w:sz w:val="21"/>
          <w:szCs w:val="21"/>
          <w:bdr w:val="none" w:color="auto" w:sz="0" w:space="0"/>
          <w:shd w:val="clear" w:fill="FFFFFF"/>
        </w:rPr>
        <w:tab/>
        <w:t>&lt;/span&gt;4、Edge返回用时2分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&lt;span style="white-space: pre;"&gt;</w:t>
      </w:r>
      <w:r>
        <w:rPr>
          <w:rFonts w:hint="default" w:ascii="Arial" w:hAnsi="Arial" w:cs="Arial"/>
          <w:i w:val="0"/>
          <w:caps w:val="0"/>
          <w:color w:val="555555"/>
          <w:spacing w:val="0"/>
          <w:sz w:val="21"/>
          <w:szCs w:val="21"/>
          <w:bdr w:val="none" w:color="auto" w:sz="0" w:space="0"/>
          <w:shd w:val="clear" w:fill="FFFFFF"/>
        </w:rPr>
        <w:tab/>
        <w:t>&lt;/span&gt;5、Bono和Edge同时过桥用时2分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eastAsia" w:ascii="Arial" w:hAnsi="Arial" w:cs="Arial"/>
          <w:i w:val="0"/>
          <w:caps w:val="0"/>
          <w:color w:val="555555"/>
          <w:spacing w:val="0"/>
          <w:sz w:val="21"/>
          <w:szCs w:val="21"/>
        </w:rPr>
      </w:pPr>
      <w:r>
        <w:rPr>
          <w:rFonts w:hint="default" w:ascii="Arial" w:hAnsi="Arial" w:cs="Arial"/>
          <w:i w:val="0"/>
          <w:caps w:val="0"/>
          <w:color w:val="555555"/>
          <w:spacing w:val="0"/>
          <w:sz w:val="21"/>
          <w:szCs w:val="21"/>
          <w:bdr w:val="none" w:color="auto" w:sz="0" w:space="0"/>
          <w:shd w:val="clear" w:fill="FFFFFF"/>
        </w:rPr>
        <w:t>&lt;span style="white-space: pre;"&gt;</w:t>
      </w:r>
      <w:r>
        <w:rPr>
          <w:rFonts w:hint="default" w:ascii="Arial" w:hAnsi="Arial" w:cs="Arial"/>
          <w:i w:val="0"/>
          <w:caps w:val="0"/>
          <w:color w:val="555555"/>
          <w:spacing w:val="0"/>
          <w:sz w:val="21"/>
          <w:szCs w:val="21"/>
          <w:bdr w:val="none" w:color="auto" w:sz="0" w:space="0"/>
          <w:shd w:val="clear" w:fill="FFFFFF"/>
        </w:rPr>
        <w:tab/>
        <w:t>&lt;/span&gt;共用2+1+10+2+2=17（分）&lt;/span&gt;&lt;/strong&gt;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8、</w:t>
      </w:r>
      <w:r>
        <w:rPr>
          <w:rFonts w:hint="eastAsia" w:ascii="微软雅黑" w:hAnsi="微软雅黑" w:eastAsia="微软雅黑" w:cs="微软雅黑"/>
          <w:i w:val="0"/>
          <w:caps w:val="0"/>
          <w:color w:val="555555"/>
          <w:spacing w:val="0"/>
          <w:sz w:val="22"/>
          <w:szCs w:val="22"/>
          <w:bdr w:val="none" w:color="auto" w:sz="0" w:space="0"/>
          <w:shd w:val="clear" w:fill="FFFFFF"/>
        </w:rPr>
        <w:t>烧一根不均匀的绳要用一个小时，如何用它来判断半个小时？烧一根不均匀的绳,从头烧到尾总共需要1个小时。现在有若干条材质相同的绳子,问如何用烧绳的方法来计时一个小时十五分钟呢?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半小时：两头同时烧。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一个小时十五分钟：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一根正常烧，一根两头烧。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在两头烧完的一刹那，把正常烧的那根的另一头也点燃。这根烧完后是45分钟。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在烧完后的一刹那，在把一根两头烧。合计一个小时十五分钟。</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9、为什么下水道的盖子是圆的？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 xml:space="preserve">&lt;span style="color: rgb(51, 51, 255);"&gt;&lt;strong&gt;主考官认为的最好回答是：正方形的盖子容易掉到洞里去。想一想，如果盖子真掉进去的话，那么不是发生伤人事故，就是盖子会掉到水里。为什么正方形的盖子容易掉下去呢？这是因为正方形的对角线是其边长的约1.414倍。如果把一个正方形盖子垂直地立起来，稍微一转，它就会很容易掉到下水道里去。与此相反，圆的直径都是等长的，这使它很难掉进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 xml:space="preserve">一种诙谐回答是：下水道的洞口是圆形的，盖子当然也应该是圆的。那么为什么下水道的洞口是圆形的？答案是因为圆形的洞比方形的洞好挖。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bdr w:val="none" w:color="auto" w:sz="0" w:space="0"/>
          <w:shd w:val="clear" w:fill="FFFFFF"/>
        </w:rPr>
      </w:pPr>
      <w:r>
        <w:rPr>
          <w:rFonts w:hint="default" w:ascii="Arial" w:hAnsi="Arial" w:cs="Arial"/>
          <w:i w:val="0"/>
          <w:caps w:val="0"/>
          <w:color w:val="555555"/>
          <w:spacing w:val="0"/>
          <w:sz w:val="21"/>
          <w:szCs w:val="21"/>
          <w:bdr w:val="none" w:color="auto" w:sz="0" w:space="0"/>
          <w:shd w:val="clear" w:fill="FFFFFF"/>
        </w:rPr>
        <w:t xml:space="preserve">还有另外一种答案：在进行短距离搬运时，圆形的盖子可以很方便地通过滚动的方法来搬运，而方形的盖子就不容易搬运，你需要借助手推车或者由两个人抬着走。再有一点就是用圆形盖子盖住洞口时，不需要怎么调整就可以与洞口严丝合缝。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555555"/>
          <w:spacing w:val="0"/>
          <w:sz w:val="21"/>
          <w:szCs w:val="21"/>
          <w:bdr w:val="none" w:color="auto" w:sz="0" w:space="0"/>
          <w:shd w:val="clear" w:fill="FFFFFF"/>
        </w:rPr>
        <w:t>这个问题恐怕是微软最为有名的面试问题了。由于“曝光率”太高，微软在面试中已经停止使用这个问题了。&lt;/strong&gt;&lt;/span&gt;</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10、美国有多少辆加油站（汽车）？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这个乍看让人有些摸不着头脑的问题时，你可能要从问这个国家有多少小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汽车入手。面试者也许会告诉你这个数字，但也有可能说："我不知道，你来告诉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我。"那么，你对自己说，美国的人口是2.75亿。你可以猜测，如果平均每个家庭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（包括单身）的规模是2.5人，你的计算机会告诉你，共有1.1亿个家庭。你回忆起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在什么地方听说过，平均每个家庭拥有1.8辆小汽车，那么美国大约会有1.98亿辆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小汽车。接着，只要你算出替1.98亿辆小汽车服务需要多少加油站，你就把问题解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决了。重要的不是加油站的数字，而是你得出这个数字的方法。</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11、有7克、2克砝码各一个，天平一只，如何只用这些物品三次将140克的盐 分成50、90克各一份？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&lt;span style="font-size: 14px; color: rgb(51, 51, 255);"&gt;&lt;strong&gt;先用天平把140g分成两等份，每份70g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在用天平把其中一份70g分成两等份，每份35g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rPr>
      </w:pPr>
      <w:r>
        <w:rPr>
          <w:rFonts w:hint="default" w:ascii="Consolas" w:hAnsi="Consolas" w:eastAsia="Consolas" w:cs="Consolas"/>
          <w:i w:val="0"/>
          <w:caps w:val="0"/>
          <w:color w:val="555555"/>
          <w:spacing w:val="0"/>
          <w:sz w:val="22"/>
          <w:szCs w:val="22"/>
          <w:bdr w:val="none" w:color="auto" w:sz="0" w:space="0"/>
          <w:shd w:val="clear" w:fill="FFFFFF"/>
        </w:rPr>
        <w:t>取其中一份35g放到天平的一端，把7g的砝码也放到这一段，再把2g的砝码放到天平的另一端。从7g砝码一端移取盐到2g砝码的一端，知道天平平衡。这时，2g砝码一端盐的量为20g。把这20g和已开始分出的未动一份70g盐放在一起，就是90g，其他的盐放在一起，就是50g。&lt;/strong&gt;&lt;/span&gt;</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12、有一辆火车以每小时15公里的速度离开洛杉矶直奔纽约，另一辆火车以第 小时20公里的速度从纽约开往洛杉矶。如果有一只鸟，以外30公里每小时的速度和 两辆火车现时启动，从洛杉矶出发，碰到另辆车后返回，依次在两辆火车来回的飞 行，直道两面辆火车相遇，请问，这只小鸟飞行了多长距离？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答案很容易计算的：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假设洛杉矶到纽约的距离为s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那小鸟飞行的距离就是(s/(15+20))*30。</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13、你有两个罐子，50个红色弹球，50个蓝色弹球，随机选出一个罐子，随机 选取出一个弹球放入罐子，怎么给红色弹球最大的选中机会？在你的计划中，得到 红球的准确几率是多少？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&lt;span style="font-size: 14px; color: rgb(51, 51, 255);"&gt;&lt;strong&gt;一个罐子放一个红球,另一个罐子放49个红球和50个蓝球,概率接近75%.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这是所能达到的最大概率了。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实际上，只要一个罐子放&lt;50个红球，不放篮球，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rPr>
      </w:pPr>
      <w:r>
        <w:rPr>
          <w:rFonts w:hint="default" w:ascii="Consolas" w:hAnsi="Consolas" w:eastAsia="Consolas" w:cs="Consolas"/>
          <w:i w:val="0"/>
          <w:caps w:val="0"/>
          <w:color w:val="555555"/>
          <w:spacing w:val="0"/>
          <w:sz w:val="22"/>
          <w:szCs w:val="22"/>
          <w:bdr w:val="none" w:color="auto" w:sz="0" w:space="0"/>
          <w:shd w:val="clear" w:fill="FFFFFF"/>
        </w:rPr>
        <w:t>另一个罐子放剩下的球，拿出红球的概率就大于50%&lt;/strong&gt;&lt;/span&gt;</w:t>
      </w:r>
    </w:p>
    <w:p>
      <w:pPr>
        <w:keepNext w:val="0"/>
        <w:keepLines w:val="0"/>
        <w:widowControl/>
        <w:suppressLineNumbers w:val="0"/>
        <w:jc w:val="left"/>
      </w:pP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无答案，看你有没有魄力坚持自己的意见。 </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14、想象你在镜子前，请问，为什么镜子中的影像可以颠倒左右，却不能颠倒 上下？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因为人的两眼在水平方向上对称。</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15、你有四人装药丸的罐子，每个药丸都有一定的重量，被污染的药丸是没被 污染的重量+1.只称量一次，如何判断哪个罐子的药被污染了？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从第一盒中取出一颗，第二盒中取出2 颗，第三盒中取出三颗。 依次类推，称其总量。再根据总重量增加多少判断污染的药罐。</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16、如果你有无穷多的水，一个3夸脱的和一个5夸脱的提桶，你如何准确称出 4夸脱的水？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Ａ、先用3 夸脱的桶装满，倒入5 夸脱。以下简称3-&gt;5) 在5 夸脱桶中做好标记b1，简称b1)。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　　B、用3 继续装水倒满5 空3 将5 中水倒入3 直到b1 在3 中做标记b2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Ｃ、用5 继续装水倒满3 空5 将3 中水倒入5 直到b2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Ｄ、空3 将5 中水倒入3 标记为b3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Ｅ、装满5 空3 将5 中水倒入3 直到3 中水到b3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结束了，现在5 中水为标准的4 夸脱水。</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17、你有一桶果冻，其中有黄色，绿色，红色三种，，闭上眼睛选出同样颜色 的两个，抓取同种颜色的两个。抓取多少个就可以确定你肯定有两个同一颜色的果 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ascii="Tahoma" w:hAnsi="Tahoma" w:eastAsia="Tahoma" w:cs="Tahoma"/>
          <w:b/>
          <w:i w:val="0"/>
          <w:caps w:val="0"/>
          <w:color w:val="3333FF"/>
          <w:spacing w:val="0"/>
          <w:sz w:val="21"/>
          <w:szCs w:val="21"/>
          <w:bdr w:val="none" w:color="auto" w:sz="0" w:space="0"/>
          <w:shd w:val="clear" w:fill="FFFFFF"/>
        </w:rPr>
        <w:t>4个而除了第一种情况，其他的情况你都可以确定有两个同种颜色的果冻</w:t>
      </w:r>
      <w:r>
        <w:rPr>
          <w:rStyle w:val="5"/>
          <w:rFonts w:hint="default" w:ascii="Tahoma" w:hAnsi="Tahoma" w:eastAsia="Tahoma" w:cs="Tahoma"/>
          <w:b/>
          <w:i w:val="0"/>
          <w:caps w:val="0"/>
          <w:color w:val="3333FF"/>
          <w:spacing w:val="0"/>
          <w:sz w:val="21"/>
          <w:szCs w:val="21"/>
          <w:bdr w:val="none" w:color="auto" w:sz="0" w:space="0"/>
          <w:shd w:val="clear" w:fill="FFFFFF"/>
        </w:rPr>
        <w:br w:type="textWrapping"/>
      </w:r>
      <w:r>
        <w:rPr>
          <w:rStyle w:val="5"/>
          <w:rFonts w:hint="default" w:ascii="Tahoma" w:hAnsi="Tahoma" w:eastAsia="Tahoma" w:cs="Tahoma"/>
          <w:b/>
          <w:i w:val="0"/>
          <w:caps w:val="0"/>
          <w:color w:val="3333FF"/>
          <w:spacing w:val="0"/>
          <w:sz w:val="21"/>
          <w:szCs w:val="21"/>
          <w:bdr w:val="none" w:color="auto" w:sz="0" w:space="0"/>
          <w:shd w:val="clear" w:fill="FFFFFF"/>
        </w:rPr>
        <w:t>抓第四个的时候，不管是什么颜色的果冻都可以确定下来你的问题了</w:t>
      </w:r>
      <w:r>
        <w:rPr>
          <w:rStyle w:val="5"/>
          <w:rFonts w:hint="default" w:ascii="Tahoma" w:hAnsi="Tahoma" w:eastAsia="Tahoma" w:cs="Tahoma"/>
          <w:b/>
          <w:i w:val="0"/>
          <w:caps w:val="0"/>
          <w:color w:val="3333FF"/>
          <w:spacing w:val="0"/>
          <w:sz w:val="21"/>
          <w:szCs w:val="21"/>
          <w:bdr w:val="none" w:color="auto" w:sz="0" w:space="0"/>
          <w:shd w:val="clear" w:fill="FFFFFF"/>
        </w:rPr>
        <w:br w:type="textWrapping"/>
      </w:r>
      <w:r>
        <w:rPr>
          <w:rStyle w:val="5"/>
          <w:rFonts w:hint="default" w:ascii="Tahoma" w:hAnsi="Tahoma" w:eastAsia="Tahoma" w:cs="Tahoma"/>
          <w:b/>
          <w:i w:val="0"/>
          <w:caps w:val="0"/>
          <w:color w:val="3333FF"/>
          <w:spacing w:val="0"/>
          <w:sz w:val="21"/>
          <w:szCs w:val="21"/>
          <w:bdr w:val="none" w:color="auto" w:sz="0" w:space="0"/>
          <w:shd w:val="clear" w:fill="FFFFFF"/>
        </w:rPr>
        <w:t>所以是最少四个果冻</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18、将汽车钥匙插入车门，向哪个方向旋转就可以打开车锁？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rPr>
      </w:pPr>
      <w:r>
        <w:rPr>
          <w:rFonts w:hint="default" w:ascii="Consolas" w:hAnsi="Consolas" w:eastAsia="Consolas" w:cs="Consolas"/>
          <w:i w:val="0"/>
          <w:caps w:val="0"/>
          <w:color w:val="555555"/>
          <w:spacing w:val="0"/>
          <w:sz w:val="22"/>
          <w:szCs w:val="22"/>
          <w:bdr w:val="none" w:color="auto" w:sz="0" w:space="0"/>
          <w:shd w:val="clear" w:fill="FFFFFF"/>
        </w:rPr>
        <w:t>&lt;strong&gt;&lt;span style="font-size: 18px; color: rgb(51, 51, 255);"&gt;向正确的方向旋转就OK了（注意，没说开哪个车门）&lt;/span&gt;&lt;/strong&gt;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19、对一批编号为1~100 全部开关朝上开的灯进行以下操作 凡是1 的倍数反方向拨一次开关2 的倍数反方向又拨一次开关3 的倍数反方向 又拨一次开关。 问最后为关熄状态的灯的编号。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素数是关，其余是开。 </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20、假设时钟到了12点。注意时针和分针重叠在一起。在一天之中，时针和分 针共重叠多少次？你知道它们重叠时的具体时间吗？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ahoma" w:hAnsi="Tahoma" w:eastAsia="Tahoma" w:cs="Tahoma"/>
          <w:i w:val="0"/>
          <w:caps w:val="0"/>
          <w:color w:val="555555"/>
          <w:spacing w:val="0"/>
          <w:sz w:val="21"/>
          <w:szCs w:val="21"/>
        </w:rPr>
      </w:pPr>
      <w:r>
        <w:rPr>
          <w:rStyle w:val="5"/>
          <w:rFonts w:hint="default" w:ascii="Tahoma" w:hAnsi="Tahoma" w:eastAsia="Tahoma" w:cs="Tahoma"/>
          <w:b/>
          <w:i w:val="0"/>
          <w:caps w:val="0"/>
          <w:color w:val="3366FF"/>
          <w:spacing w:val="0"/>
          <w:sz w:val="21"/>
          <w:szCs w:val="21"/>
          <w:bdr w:val="none" w:color="auto" w:sz="0" w:space="0"/>
          <w:shd w:val="clear" w:fill="FFFFFF"/>
        </w:rPr>
        <w:t>这可以归结为速度差的相遇问题,分钟每走一圈都会和时针相遇,即一天中有几小时就会相遇几次.重点是算相遇的具体时间.12点过后分针和时针的第一圈,他们的路程是一圈(60分),速度差是55分,即时间是60/55.就是说第一圈他们大约在一点另5分.第二圈,他们的路程是120分钟,速度差还是55分,他们相遇的时间大约是2点另10分.依次类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ahoma" w:hAnsi="Tahoma" w:eastAsia="Tahoma" w:cs="Tahoma"/>
          <w:i w:val="0"/>
          <w:caps w:val="0"/>
          <w:color w:val="555555"/>
          <w:spacing w:val="0"/>
          <w:sz w:val="21"/>
          <w:szCs w:val="21"/>
        </w:rPr>
      </w:pPr>
      <w:r>
        <w:rPr>
          <w:rStyle w:val="5"/>
          <w:rFonts w:hint="default" w:ascii="Tahoma" w:hAnsi="Tahoma" w:eastAsia="Tahoma" w:cs="Tahoma"/>
          <w:b/>
          <w:i w:val="0"/>
          <w:caps w:val="0"/>
          <w:color w:val="3366FF"/>
          <w:spacing w:val="0"/>
          <w:sz w:val="21"/>
          <w:szCs w:val="21"/>
          <w:bdr w:val="none" w:color="auto" w:sz="0" w:space="0"/>
          <w:shd w:val="clear" w:fill="FFFFFF"/>
        </w:rPr>
        <w:t>22次。 </w:t>
      </w:r>
      <w:r>
        <w:rPr>
          <w:rStyle w:val="5"/>
          <w:rFonts w:hint="default" w:ascii="Tahoma" w:hAnsi="Tahoma" w:eastAsia="Tahoma" w:cs="Tahoma"/>
          <w:b/>
          <w:i w:val="0"/>
          <w:caps w:val="0"/>
          <w:color w:val="3366FF"/>
          <w:spacing w:val="0"/>
          <w:sz w:val="21"/>
          <w:szCs w:val="21"/>
          <w:bdr w:val="none" w:color="auto" w:sz="0" w:space="0"/>
          <w:shd w:val="clear" w:fill="FFFFFF"/>
        </w:rPr>
        <w:br w:type="textWrapping"/>
      </w:r>
      <w:r>
        <w:rPr>
          <w:rStyle w:val="5"/>
          <w:rFonts w:hint="default" w:ascii="Tahoma" w:hAnsi="Tahoma" w:eastAsia="Tahoma" w:cs="Tahoma"/>
          <w:b/>
          <w:i w:val="0"/>
          <w:caps w:val="0"/>
          <w:color w:val="3366FF"/>
          <w:spacing w:val="0"/>
          <w:sz w:val="21"/>
          <w:szCs w:val="21"/>
          <w:bdr w:val="none" w:color="auto" w:sz="0" w:space="0"/>
          <w:shd w:val="clear" w:fill="FFFFFF"/>
        </w:rPr>
        <w:t>0点0分一次，1点5分多一点（准确说是1×60/11分，也就是5分27秒27）一次，2点11分差一点（2×60/11分）一次………………10点55分差一点（10×60/11分）一次，11点60分（也就是12点0分）一次，然后是13点6分差一点一次……最后一次就是22点54分32秒73。下一次重合就到了第二天的0点0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ahoma" w:hAnsi="Tahoma" w:eastAsia="Tahoma" w:cs="Tahoma"/>
          <w:i w:val="0"/>
          <w:caps w:val="0"/>
          <w:color w:val="555555"/>
          <w:spacing w:val="0"/>
          <w:sz w:val="21"/>
          <w:szCs w:val="21"/>
        </w:rPr>
      </w:pPr>
      <w:r>
        <w:rPr>
          <w:rStyle w:val="5"/>
          <w:rFonts w:hint="default" w:ascii="Tahoma" w:hAnsi="Tahoma" w:eastAsia="Tahoma" w:cs="Tahoma"/>
          <w:b/>
          <w:i w:val="0"/>
          <w:caps w:val="0"/>
          <w:color w:val="3366FF"/>
          <w:spacing w:val="0"/>
          <w:sz w:val="21"/>
          <w:szCs w:val="21"/>
          <w:bdr w:val="none" w:color="auto" w:sz="0" w:space="0"/>
          <w:shd w:val="clear" w:fill="FFFFFF"/>
        </w:rPr>
        <w:t>关于“分别是几点”的假设推论：设a、b为同等时间内时针和分针分别走过的角度，时针分针分别以A B代表 ，n表示分针已经第n次穿越时针 m[1，正无穷) m为整数   X"m表示X的m次方</w:t>
      </w:r>
      <w:r>
        <w:rPr>
          <w:rStyle w:val="5"/>
          <w:rFonts w:hint="default" w:ascii="Tahoma" w:hAnsi="Tahoma" w:eastAsia="Tahoma" w:cs="Tahoma"/>
          <w:b/>
          <w:i w:val="0"/>
          <w:caps w:val="0"/>
          <w:color w:val="3366FF"/>
          <w:spacing w:val="0"/>
          <w:sz w:val="21"/>
          <w:szCs w:val="21"/>
          <w:bdr w:val="none" w:color="auto" w:sz="0" w:space="0"/>
          <w:shd w:val="clear" w:fill="FFFFFF"/>
        </w:rPr>
        <w:br w:type="textWrapping"/>
      </w:r>
      <w:r>
        <w:rPr>
          <w:rStyle w:val="5"/>
          <w:rFonts w:hint="default" w:ascii="Tahoma" w:hAnsi="Tahoma" w:eastAsia="Tahoma" w:cs="Tahoma"/>
          <w:b/>
          <w:i w:val="0"/>
          <w:caps w:val="0"/>
          <w:color w:val="3366FF"/>
          <w:spacing w:val="0"/>
          <w:sz w:val="21"/>
          <w:szCs w:val="21"/>
          <w:bdr w:val="none" w:color="auto" w:sz="0" w:space="0"/>
          <w:shd w:val="clear" w:fill="FFFFFF"/>
        </w:rPr>
        <w:t>b=12a a=b/12 =〉A B次重合时 b=30（n+1）+30（n+1）*1/12+30（n+1）*1/12*1/12+……+30（n+1）*1/12"m （这里有个假设条件：当30（n+1）/12"m无限趋近于0时，猜想认为此时AB重合。）整理后：b=30（n+1）+30（n+1）/12+30（n+1）/(12"2)+……+30（n+1）/12"m AB的重合时间：（n+1）时b/6分</w:t>
      </w:r>
      <w:r>
        <w:rPr>
          <w:rStyle w:val="5"/>
          <w:rFonts w:hint="default" w:ascii="Tahoma" w:hAnsi="Tahoma" w:eastAsia="Tahoma" w:cs="Tahoma"/>
          <w:b/>
          <w:i w:val="0"/>
          <w:caps w:val="0"/>
          <w:color w:val="3366FF"/>
          <w:spacing w:val="0"/>
          <w:sz w:val="21"/>
          <w:szCs w:val="21"/>
          <w:bdr w:val="none" w:color="auto" w:sz="0" w:space="0"/>
          <w:shd w:val="clear" w:fill="FFFFFF"/>
        </w:rPr>
        <w:br w:type="textWrapping"/>
      </w:r>
      <w:r>
        <w:rPr>
          <w:rStyle w:val="5"/>
          <w:rFonts w:hint="default" w:ascii="Tahoma" w:hAnsi="Tahoma" w:eastAsia="Tahoma" w:cs="Tahoma"/>
          <w:b/>
          <w:i w:val="0"/>
          <w:caps w:val="0"/>
          <w:color w:val="3366FF"/>
          <w:spacing w:val="0"/>
          <w:sz w:val="21"/>
          <w:szCs w:val="21"/>
          <w:bdr w:val="none" w:color="auto" w:sz="0" w:space="0"/>
          <w:shd w:val="clear" w:fill="FFFFFF"/>
        </w:rPr>
        <w:t>但鉴于“分”一般都用正整数表示，所以可以</w:t>
      </w:r>
      <w:r>
        <w:rPr>
          <w:rStyle w:val="5"/>
          <w:rFonts w:hint="default" w:ascii="Tahoma" w:hAnsi="Tahoma" w:eastAsia="Tahoma" w:cs="Tahoma"/>
          <w:b/>
          <w:i w:val="0"/>
          <w:caps w:val="0"/>
          <w:color w:val="0C89CF"/>
          <w:spacing w:val="0"/>
          <w:sz w:val="21"/>
          <w:szCs w:val="21"/>
          <w:u w:val="none"/>
          <w:bdr w:val="none" w:color="auto" w:sz="0" w:space="0"/>
          <w:shd w:val="clear" w:fill="FFFFFF"/>
        </w:rPr>
        <w:fldChar w:fldCharType="begin"/>
      </w:r>
      <w:r>
        <w:rPr>
          <w:rStyle w:val="5"/>
          <w:rFonts w:hint="default" w:ascii="Tahoma" w:hAnsi="Tahoma" w:eastAsia="Tahoma" w:cs="Tahoma"/>
          <w:b/>
          <w:i w:val="0"/>
          <w:caps w:val="0"/>
          <w:color w:val="0C89CF"/>
          <w:spacing w:val="0"/>
          <w:sz w:val="21"/>
          <w:szCs w:val="21"/>
          <w:u w:val="none"/>
          <w:bdr w:val="none" w:color="auto" w:sz="0" w:space="0"/>
          <w:shd w:val="clear" w:fill="FFFFFF"/>
        </w:rPr>
        <w:instrText xml:space="preserve"> HYPERLINK "http://wenwen.soso.com/z/Search.e?sp=S%E5%9B%9B%E8%88%8D%E4%BA%94%E5%85%A5&amp;ch=w.search.yjjlink&amp;cid=w.search.yjjlink" \t "https://blog.csdn.net/u010794180/article/details/_blank" </w:instrText>
      </w:r>
      <w:r>
        <w:rPr>
          <w:rStyle w:val="5"/>
          <w:rFonts w:hint="default" w:ascii="Tahoma" w:hAnsi="Tahoma" w:eastAsia="Tahoma" w:cs="Tahoma"/>
          <w:b/>
          <w:i w:val="0"/>
          <w:caps w:val="0"/>
          <w:color w:val="0C89CF"/>
          <w:spacing w:val="0"/>
          <w:sz w:val="21"/>
          <w:szCs w:val="21"/>
          <w:u w:val="none"/>
          <w:bdr w:val="none" w:color="auto" w:sz="0" w:space="0"/>
          <w:shd w:val="clear" w:fill="FFFFFF"/>
        </w:rPr>
        <w:fldChar w:fldCharType="separate"/>
      </w:r>
      <w:r>
        <w:rPr>
          <w:rStyle w:val="6"/>
          <w:rFonts w:hint="default" w:ascii="Tahoma" w:hAnsi="Tahoma" w:eastAsia="Tahoma" w:cs="Tahoma"/>
          <w:b/>
          <w:i w:val="0"/>
          <w:caps w:val="0"/>
          <w:color w:val="0C89CF"/>
          <w:spacing w:val="0"/>
          <w:sz w:val="21"/>
          <w:szCs w:val="21"/>
          <w:u w:val="none"/>
          <w:bdr w:val="none" w:color="auto" w:sz="0" w:space="0"/>
          <w:shd w:val="clear" w:fill="FFFFFF"/>
        </w:rPr>
        <w:t>四舍五入</w:t>
      </w:r>
      <w:r>
        <w:rPr>
          <w:rStyle w:val="5"/>
          <w:rFonts w:hint="default" w:ascii="Tahoma" w:hAnsi="Tahoma" w:eastAsia="Tahoma" w:cs="Tahoma"/>
          <w:b/>
          <w:i w:val="0"/>
          <w:caps w:val="0"/>
          <w:color w:val="0C89CF"/>
          <w:spacing w:val="0"/>
          <w:sz w:val="21"/>
          <w:szCs w:val="21"/>
          <w:u w:val="none"/>
          <w:bdr w:val="none" w:color="auto" w:sz="0" w:space="0"/>
          <w:shd w:val="clear" w:fill="FFFFFF"/>
        </w:rPr>
        <w:fldChar w:fldCharType="end"/>
      </w:r>
      <w:r>
        <w:rPr>
          <w:rStyle w:val="5"/>
          <w:rFonts w:hint="default" w:ascii="Tahoma" w:hAnsi="Tahoma" w:eastAsia="Tahoma" w:cs="Tahoma"/>
          <w:b/>
          <w:i w:val="0"/>
          <w:caps w:val="0"/>
          <w:color w:val="3366FF"/>
          <w:spacing w:val="0"/>
          <w:sz w:val="21"/>
          <w:szCs w:val="21"/>
          <w:bdr w:val="none" w:color="auto" w:sz="0" w:space="0"/>
          <w:shd w:val="clear" w:fill="FFFFFF"/>
        </w:rPr>
        <w:t>取到个位或是将小数点后的数乘60转化为秒。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Tahoma" w:hAnsi="Tahoma" w:eastAsia="Tahoma" w:cs="Tahoma"/>
          <w:i w:val="0"/>
          <w:caps w:val="0"/>
          <w:color w:val="555555"/>
          <w:spacing w:val="0"/>
          <w:sz w:val="21"/>
          <w:szCs w:val="21"/>
        </w:rPr>
      </w:pPr>
      <w:r>
        <w:rPr>
          <w:rStyle w:val="5"/>
          <w:rFonts w:hint="default" w:ascii="Tahoma" w:hAnsi="Tahoma" w:eastAsia="Tahoma" w:cs="Tahoma"/>
          <w:b/>
          <w:i w:val="0"/>
          <w:caps w:val="0"/>
          <w:color w:val="3366FF"/>
          <w:spacing w:val="0"/>
          <w:sz w:val="21"/>
          <w:szCs w:val="21"/>
          <w:bdr w:val="none" w:color="auto" w:sz="0" w:space="0"/>
          <w:shd w:val="clear" w:fill="FFFFFF"/>
        </w:rPr>
        <w:t>1:05之后有一次，2:10之后有一次，3:15之后有一次，4:20之后有一次，5:25之后有一次，6:30之后有一次，7:35之后有一次，8:40之后有一次，9:45之后有一次，10:50之后有一次，12:00整有一次。24小时之中总共22次。</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21、一个屋子有一个门（门是关闭的）和3盏电灯。屋外有3个开关，分别与这 3盏灯相连。你可以随意操纵这些开关，可一旦你将门打开，就不能变换开关了。 确定每个开关具体管哪盏灯。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66FF"/>
          <w:spacing w:val="0"/>
          <w:kern w:val="0"/>
          <w:sz w:val="22"/>
          <w:szCs w:val="22"/>
          <w:bdr w:val="none" w:color="auto" w:sz="0" w:space="0"/>
          <w:shd w:val="clear" w:fill="FFFFFF"/>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i w:val="0"/>
          <w:caps w:val="0"/>
          <w:color w:val="555555"/>
          <w:spacing w:val="0"/>
          <w:sz w:val="22"/>
          <w:szCs w:val="22"/>
        </w:rPr>
      </w:pPr>
      <w:r>
        <w:rPr>
          <w:rStyle w:val="5"/>
          <w:rFonts w:hint="default" w:ascii="Tahoma" w:hAnsi="Tahoma" w:eastAsia="Tahoma" w:cs="Tahoma"/>
          <w:b/>
          <w:i w:val="0"/>
          <w:caps w:val="0"/>
          <w:color w:val="3366FF"/>
          <w:spacing w:val="0"/>
          <w:kern w:val="0"/>
          <w:sz w:val="21"/>
          <w:szCs w:val="21"/>
          <w:bdr w:val="none" w:color="auto" w:sz="0" w:space="0"/>
          <w:shd w:val="clear" w:fill="FFFFFF"/>
          <w:lang w:val="en-US" w:eastAsia="zh-CN" w:bidi="ar"/>
        </w:rPr>
        <w:t>先在门外打开一个开关，等一会儿，然后关掉它，再另开一个开关，再走到屋内，热而不亮的一个灯泡是第一个开关所控制，亮的便是第二个，不亮又不热的便是第三个开关所控制的了。</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shd w:val="clear" w:fill="FFFFFF"/>
          <w:lang w:val="en-US" w:eastAsia="zh-CN" w:bidi="ar"/>
        </w:rPr>
        <w:t>22、假设你有8个球，其中一个略微重一些，但是找出这个球的惟一方法是将 两个球放在天平上对比。最少要称多少次才能找出这个较重的球？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default" w:ascii="Tahoma" w:hAnsi="Tahoma" w:eastAsia="Tahoma" w:cs="Tahoma"/>
          <w:b/>
          <w:i w:val="0"/>
          <w:caps w:val="0"/>
          <w:color w:val="0000FF"/>
          <w:spacing w:val="0"/>
          <w:sz w:val="21"/>
          <w:szCs w:val="21"/>
          <w:bdr w:val="none" w:color="auto" w:sz="0" w:space="0"/>
          <w:shd w:val="clear" w:fill="FFFFFF"/>
        </w:rPr>
        <w:t>两次。</w:t>
      </w:r>
      <w:r>
        <w:rPr>
          <w:rStyle w:val="5"/>
          <w:rFonts w:hint="default" w:ascii="Tahoma" w:hAnsi="Tahoma" w:eastAsia="Tahoma" w:cs="Tahoma"/>
          <w:b/>
          <w:i w:val="0"/>
          <w:caps w:val="0"/>
          <w:color w:val="0000FF"/>
          <w:spacing w:val="0"/>
          <w:sz w:val="21"/>
          <w:szCs w:val="21"/>
          <w:bdr w:val="none" w:color="auto" w:sz="0" w:space="0"/>
          <w:shd w:val="clear" w:fill="FFFFFF"/>
        </w:rPr>
        <w:br w:type="textWrapping"/>
      </w:r>
      <w:r>
        <w:rPr>
          <w:rStyle w:val="5"/>
          <w:rFonts w:hint="default" w:ascii="Tahoma" w:hAnsi="Tahoma" w:eastAsia="Tahoma" w:cs="Tahoma"/>
          <w:b/>
          <w:i w:val="0"/>
          <w:caps w:val="0"/>
          <w:color w:val="0000FF"/>
          <w:spacing w:val="0"/>
          <w:sz w:val="21"/>
          <w:szCs w:val="21"/>
          <w:bdr w:val="none" w:color="auto" w:sz="0" w:space="0"/>
          <w:shd w:val="clear" w:fill="FFFFFF"/>
        </w:rPr>
        <w:t>第一次：各取3个分放天平两边，如平衡，则重的在另两个中，再把另两个分放天平两边，哪边重些哪边就是那个重的球；</w:t>
      </w:r>
      <w:r>
        <w:rPr>
          <w:rStyle w:val="5"/>
          <w:rFonts w:hint="default" w:ascii="Tahoma" w:hAnsi="Tahoma" w:eastAsia="Tahoma" w:cs="Tahoma"/>
          <w:b/>
          <w:i w:val="0"/>
          <w:caps w:val="0"/>
          <w:color w:val="0000FF"/>
          <w:spacing w:val="0"/>
          <w:sz w:val="21"/>
          <w:szCs w:val="21"/>
          <w:bdr w:val="none" w:color="auto" w:sz="0" w:space="0"/>
          <w:shd w:val="clear" w:fill="FFFFFF"/>
        </w:rPr>
        <w:br w:type="textWrapping"/>
      </w:r>
      <w:r>
        <w:rPr>
          <w:rStyle w:val="5"/>
          <w:rFonts w:hint="default" w:ascii="Tahoma" w:hAnsi="Tahoma" w:eastAsia="Tahoma" w:cs="Tahoma"/>
          <w:b/>
          <w:i w:val="0"/>
          <w:caps w:val="0"/>
          <w:color w:val="0000FF"/>
          <w:spacing w:val="0"/>
          <w:sz w:val="21"/>
          <w:szCs w:val="21"/>
          <w:bdr w:val="none" w:color="auto" w:sz="0" w:space="0"/>
          <w:shd w:val="clear" w:fill="FFFFFF"/>
        </w:rPr>
        <w:t>第二次：在不平衡的情况下，把稍重的一边取两个分放天平两边，如平衡则另一个为稍重的，如不平衡重的一边为稍重的一个。</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23、有4个女人要过一座桥。她们都站在桥的某一边，要让她们在17分钟内全 部通过这座桥。这时是晚上。她们只有一个手电筒。最多只能让两个人同时过桥。 不管是谁过桥，不管是一个人还是两个人，必须要带着手电筒。手电筒必须要传来 传去，不能扔过去。每个女人过桥的速度不同，两个人的速度必须以较慢的那个人 的速度过桥。</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第一个女人：过桥需要1分钟；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第二个女人：过桥需要2分钟；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第三个女人：过桥需要5分钟；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第四个女人：过桥需要10分钟。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比如，如果第一个女人与第4个女人首先过桥，等她们过去时，已经过去了10 分钟。如果让第4个女人将手电筒送回去，那么等她到达桥的另一端时，总共用去 了20分钟，行动也就失败了。怎样让这4个女人在17分钟内过桥？还有别的什么方 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&lt;span style="font-size: 18px; color: rgb(51, 51, 255);"&gt;&lt;strong&gt;第一个女人,第二个女人先过桥----用时2分钟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第一个女人回来送手电-----------用时1分钟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第三个女人,第四个女人再过桥----用时10分钟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第二个女人回来送手电-----------用时2分钟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bdr w:val="none" w:color="auto" w:sz="0" w:space="0"/>
          <w:shd w:val="clear" w:fill="FFFFFF"/>
        </w:rPr>
      </w:pPr>
      <w:r>
        <w:rPr>
          <w:rFonts w:hint="default" w:ascii="Consolas" w:hAnsi="Consolas" w:eastAsia="Consolas" w:cs="Consolas"/>
          <w:i w:val="0"/>
          <w:caps w:val="0"/>
          <w:color w:val="555555"/>
          <w:spacing w:val="0"/>
          <w:sz w:val="22"/>
          <w:szCs w:val="22"/>
          <w:bdr w:val="none" w:color="auto" w:sz="0" w:space="0"/>
          <w:shd w:val="clear" w:fill="FFFFFF"/>
        </w:rPr>
        <w:t>第一个女人,第二个女人最后过桥----用时2分钟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525" w:lineRule="atLeast"/>
        <w:ind w:left="0" w:right="0" w:firstLine="0"/>
        <w:rPr>
          <w:rFonts w:hint="default" w:ascii="Consolas" w:hAnsi="Consolas" w:eastAsia="Consolas" w:cs="Consolas"/>
          <w:i w:val="0"/>
          <w:caps w:val="0"/>
          <w:color w:val="555555"/>
          <w:spacing w:val="0"/>
          <w:sz w:val="22"/>
          <w:szCs w:val="22"/>
        </w:rPr>
      </w:pPr>
      <w:r>
        <w:rPr>
          <w:rFonts w:hint="default" w:ascii="Consolas" w:hAnsi="Consolas" w:eastAsia="Consolas" w:cs="Consolas"/>
          <w:i w:val="0"/>
          <w:caps w:val="0"/>
          <w:color w:val="555555"/>
          <w:spacing w:val="0"/>
          <w:sz w:val="22"/>
          <w:szCs w:val="22"/>
          <w:bdr w:val="none" w:color="auto" w:sz="0" w:space="0"/>
          <w:shd w:val="clear" w:fill="FFFFFF"/>
        </w:rPr>
        <w:t>共用了17分钟!!&lt;/strong&gt;&lt;/span&gt;</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24、已知两个1~30之间的数字，甲知道两数之和，乙知道两数之积。 甲问乙："你知道是哪两个数吗？"乙说："不知道"； 乙问甲："你知道是哪两个数吗？"甲说："也不知道"； 于是，乙说："那我知道了"； 随后甲也说："那我也知道了"； 这两个数是什么？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允许两数重复的情况下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答案为x=1，y=4；甲知道和A=x+y=5，乙知道积B=x*y=4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不允许两数重复的情况下有两种答案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答案1：为x=1，y=6；甲知道和A=x+y=7，乙知道积B=x*y=6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答案2：为x=1，y=8；甲知道和A=x+y=9，乙知道积B=x*y=8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设这两个数为x，y.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甲知道两数之和 A=x+y；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乙知道两数之积 B=x*y；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该题分两种情况 ：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允许重复， 有(1 &lt;= x &lt;= y &lt;= 30)；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不允许重复，有(1 &lt;= x &lt; y &lt;= 30)；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当不允许重复，即(1 &lt;= x &lt; y &lt;= 30)；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1)由题设条件：乙不知道答案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&lt;=&gt; B=x*y 解不唯一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=&gt; B=x*y 为非质数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又∵ x ≠ 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 B ≠ k*k (其中k∈N)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结论(推论1)：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B=x*y 非质数且 B ≠ k*k (其中k∈N)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即：B ∈(6，8，10，12，14，15，18，20...)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证明过程略。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2)由题设条件：甲不知道答案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&lt;=&gt; A=x+y 解不唯一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=&gt; A &gt;= 5；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分两种情况：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A=5，A=6时x，y有双解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A&gt;=7 时x，y有三重及三重以上解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假设 A=x+y=5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则有双解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x1=1，y1=4；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x2=2，y2=3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代入公式B=x*y：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B1=x1*y1=1*4=4；(不满足推论1，舍去)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B2=x2*y2=2*3=6；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得到唯一解x=2，y=3即甲知道答案。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与题设条件："甲不知道答案"相矛盾 ，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故假设不成立，A=x+y≠5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假设 A=x+y=6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则有双解。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x1=1，y1=5；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x2=2，y2=4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代入公式B=x*y：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B1=x1*y1=1*5=5；(不满足推论1，舍去)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B2=x2*y2=2*4=8；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得到唯一解x=2，y=4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即甲知道答案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与题设条件："甲不知道答案"相矛盾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故假设不成立，A=x+y≠6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当A&gt;=7时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 x，y的解至少存在两种满足推论1的解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B1=x1*y1=2*(A-2)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B2=x2*y2=3*(A-3)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 符合条件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结论(推论2)：A &gt;= 7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3)由题设条件：乙说"那我知道了"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=&gt;乙通过已知条件B=x*y及推论(1)(2)可以得出唯一解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即：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A=x+y， A &gt;= 7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B=x*y， B ∈(6，8，10，12，14，15，16，18，20...)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1 &lt;= x &lt; y &lt;= 30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x，y存在唯一解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 B=6 时：有两组解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x1=1，y1=6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x2=2，y2=3 (∵ x2+y2=2+3=5 &lt; 7∴不合题意，舍去)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得到唯一解 x=1，y=6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 B=8 时：有两组解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x1=1，y1=8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x2=2，y2=4 (∵ x2+y2=2+4=6 &lt; 7∴不合题意，舍去)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得到唯一解 x=1，y=8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 B&gt;8 时：容易证明均为多重解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结论：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当B=6时有唯一解 x=1，y=6当B=8时有唯一解 x=1，y=8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4)由题设条件：甲说"那我也知道了"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=&gt;　甲通过已知条件A=x+y及推论(3)可以得出唯一解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综上所述，原题所求有两组解：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x1=1，y1=6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x2=1，y2=8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当x&lt;=y时，有(1 &lt;= x &lt;= y &lt;= 30)；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同理可得唯一解 x=1，y=4 </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25、4，4，10，10，加减乘除，怎么出24点？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555555"/>
          <w:spacing w:val="0"/>
          <w:sz w:val="21"/>
          <w:szCs w:val="21"/>
          <w:bdr w:val="none" w:color="auto" w:sz="0" w:space="0"/>
          <w:shd w:val="clear" w:fill="FFFFFF"/>
        </w:rPr>
        <w:t>&lt;strong&gt;&lt;span style="color: rgb(51, 51, 255);"&gt;(10×10-4)÷4=24&lt;/span&gt;&lt;/strong&gt;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555555"/>
          <w:spacing w:val="0"/>
          <w:sz w:val="21"/>
          <w:szCs w:val="21"/>
          <w:bdr w:val="none" w:color="auto" w:sz="0" w:space="0"/>
          <w:shd w:val="clear" w:fill="FFFFFF"/>
        </w:rPr>
        <w:t>&lt;strong&gt;&lt;span style="color: rgb(51, 51, 255);"&gt;44-10-10=24&lt;/span&gt;&lt;/strong&gt;</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18"/>
          <w:szCs w:val="18"/>
          <w:bdr w:val="none" w:color="auto" w:sz="0" w:space="0"/>
          <w:shd w:val="clear" w:fill="FFFFFF"/>
        </w:rPr>
        <w:t>26、1000!有几位数，为什么？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Lg(1000!)=sum(Lg(n)) </w:t>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　　n=1 </w:t>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　　用3 段折线代替曲线可以得到 </w:t>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　　10(0+1)/2+90(1+2)/2+900(2+3)/2=2390 </w:t>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FF"/>
          <w:spacing w:val="0"/>
          <w:kern w:val="0"/>
          <w:sz w:val="21"/>
          <w:szCs w:val="21"/>
          <w:bdr w:val="none" w:color="auto" w:sz="0" w:space="0"/>
          <w:shd w:val="clear" w:fill="FFFFFF"/>
          <w:lang w:val="en-US" w:eastAsia="zh-CN" w:bidi="ar"/>
        </w:rPr>
        <w:t>　　作为近似结果，好象1500~3000 都算对 </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1"/>
          <w:szCs w:val="21"/>
          <w:shd w:val="clear" w:fill="FFFFFF"/>
          <w:lang w:val="en-US" w:eastAsia="zh-CN" w:bidi="ar"/>
        </w:rPr>
        <w:t>27、F(n)=1 n&gt;8 n&lt;12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F(n)=2 n&lt;2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F(n)=3 n=6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F(n)=4 n=other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使用+ - * /和sign(n)函数组合出F(n)函数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sign(n)=0 n=0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sign(n)=-1 n&lt;0 </w:t>
      </w:r>
      <w:r>
        <w:rPr>
          <w:rFonts w:hint="eastAsia" w:ascii="微软雅黑" w:hAnsi="微软雅黑" w:eastAsia="微软雅黑" w:cs="微软雅黑"/>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555555"/>
          <w:spacing w:val="0"/>
          <w:kern w:val="0"/>
          <w:sz w:val="21"/>
          <w:szCs w:val="21"/>
          <w:shd w:val="clear" w:fill="FFFFFF"/>
          <w:lang w:val="en-US" w:eastAsia="zh-CN" w:bidi="ar"/>
        </w:rPr>
        <w:t>　　sign(n)=1 n&gt;0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0000FF"/>
          <w:spacing w:val="0"/>
          <w:sz w:val="21"/>
          <w:szCs w:val="21"/>
          <w:bdr w:val="none" w:color="auto" w:sz="0" w:space="0"/>
          <w:shd w:val="clear" w:fill="FFFFFF"/>
        </w:rPr>
        <w:t>F(n)=1 n&gt;8 n&lt;12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F(n)=2 n&lt;2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F(n)=3 n=6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F(n)=4 n=other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使用+ - * /和sign(n)函数组合出F(n)函数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sign(n)=0 n=0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sign(n)=-1 n&lt;0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：sign(n)=1 n&gt;0 </w:t>
      </w:r>
      <w:r>
        <w:rPr>
          <w:rFonts w:hint="eastAsia" w:ascii="微软雅黑" w:hAnsi="微软雅黑" w:eastAsia="微软雅黑" w:cs="微软雅黑"/>
          <w:i w:val="0"/>
          <w:caps w:val="0"/>
          <w:color w:val="0000FF"/>
          <w:spacing w:val="0"/>
          <w:sz w:val="21"/>
          <w:szCs w:val="21"/>
          <w:bdr w:val="none" w:color="auto" w:sz="0" w:space="0"/>
          <w:shd w:val="clear" w:fill="FFFFFF"/>
        </w:rPr>
        <w:br w:type="textWrapping"/>
      </w:r>
      <w:r>
        <w:rPr>
          <w:rFonts w:hint="eastAsia" w:ascii="微软雅黑" w:hAnsi="微软雅黑" w:eastAsia="微软雅黑" w:cs="微软雅黑"/>
          <w:i w:val="0"/>
          <w:caps w:val="0"/>
          <w:color w:val="0000FF"/>
          <w:spacing w:val="0"/>
          <w:sz w:val="21"/>
          <w:szCs w:val="21"/>
          <w:bdr w:val="none" w:color="auto" w:sz="0" w:space="0"/>
          <w:shd w:val="clear" w:fill="FFFFFF"/>
        </w:rPr>
        <w:t>　　解:只要注意[sign(n-m)*sign(m-n)+1]在n=m 处取1 其他点取0 就可以了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1、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33FF"/>
          <w:spacing w:val="0"/>
          <w:sz w:val="21"/>
          <w:szCs w:val="21"/>
          <w:bdr w:val="none" w:color="auto" w:sz="0" w:space="0"/>
          <w:shd w:val="clear" w:fill="FFFFFF"/>
        </w:rPr>
        <w:t>答案：先行者在桌子中心放置一枚硬币，以后的硬币总是放在与后行者刚才放的地方相对称的位置。这样，只要后行者能放，先行者一定也有地方放。先行者必胜。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FF"/>
          <w:spacing w:val="0"/>
          <w:sz w:val="21"/>
          <w:szCs w:val="21"/>
          <w:bdr w:val="none" w:color="auto" w:sz="0" w:space="0"/>
          <w:shd w:val="clear" w:fill="FFFFFF"/>
        </w:rPr>
        <w:t>    </w:t>
      </w:r>
      <w:r>
        <w:rPr>
          <w:rFonts w:hint="default" w:ascii="Arial" w:hAnsi="Arial" w:cs="Arial"/>
          <w:i w:val="0"/>
          <w:caps w:val="0"/>
          <w:color w:val="333333"/>
          <w:spacing w:val="0"/>
          <w:sz w:val="21"/>
          <w:szCs w:val="21"/>
          <w:bdr w:val="none" w:color="auto" w:sz="0" w:space="0"/>
          <w:shd w:val="clear" w:fill="FFFFFF"/>
        </w:rPr>
        <w:t>2、 用线性时间和常数附加空间将一篇文章的单词（不是字符）倒序。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33FF"/>
          <w:spacing w:val="0"/>
          <w:sz w:val="21"/>
          <w:szCs w:val="21"/>
          <w:bdr w:val="none" w:color="auto" w:sz="0" w:space="0"/>
          <w:shd w:val="clear" w:fill="FFFFFF"/>
        </w:rPr>
        <w:t>答案：先将整篇文章的所有字符逆序（从两头起不断交换位置相对称的字符）；然后用同样的办法将每个单词内部的字符逆序。这样，整篇文章的单词顺序颠倒了，但单词本身又被转回来了。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3、 用线性时间和常数附加空间将一个长度为n的字符串向左循环移动m位（例如，"abcdefg"移动3位就变成了"defgabc"）。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33FF"/>
          <w:spacing w:val="0"/>
          <w:sz w:val="21"/>
          <w:szCs w:val="21"/>
          <w:bdr w:val="none" w:color="auto" w:sz="0" w:space="0"/>
          <w:shd w:val="clear" w:fill="FFFFFF"/>
        </w:rPr>
        <w:t>答案：把字符串切成长为m和n-m的两半。将这两个部分分别逆序，再对整个字符串逆序。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4、一个矩形蛋糕，蛋糕内部有一块矩形的空洞。只用一刀，如何将蛋糕切成大小相等的两块？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33FF"/>
          <w:spacing w:val="0"/>
          <w:sz w:val="21"/>
          <w:szCs w:val="21"/>
          <w:bdr w:val="none" w:color="auto" w:sz="0" w:space="0"/>
          <w:shd w:val="clear" w:fill="FFFFFF"/>
        </w:rPr>
        <w:t>答案：注意到平分矩形面积的线都经过矩形的中心。过大矩形和空心矩形各自的中心画一条线，这条线显然把两个矩形都分成了一半，它们的差当然也是相等的。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5、 一块矩形的巧克力，初始时由N x M个小块组成。每一次你只能把一块巧克力掰成两个小矩形。最少需要几次才能把它们掰成N x M块1x1的小巧克力？</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3366FF"/>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答案：N x M - 1次显然足够了。这个数目也是必需的，因为每掰一次后当前巧克力的块数只能增加一，把巧克力分成N x M块当然需要至少掰N x M - 1次。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6、如何快速找出一个32位整数的二进制表达里有多少个"1"？用关于"1"的个数的线性时间？</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答案1（关于数字位数线性）：for(n=0; b; b &gt;&gt;= 1) if (b &amp; 1) n++;</w:t>
      </w:r>
      <w:r>
        <w:rPr>
          <w:rStyle w:val="5"/>
          <w:rFonts w:hint="default" w:ascii="Arial" w:hAnsi="Arial" w:cs="Arial"/>
          <w:b/>
          <w:i w:val="0"/>
          <w:caps w:val="0"/>
          <w:color w:val="3366FF"/>
          <w:spacing w:val="0"/>
          <w:sz w:val="21"/>
          <w:szCs w:val="21"/>
          <w:bdr w:val="none" w:color="auto" w:sz="0" w:space="0"/>
          <w:shd w:val="clear" w:fill="FFFFFF"/>
        </w:rPr>
        <w:br w:type="textWrapping"/>
      </w:r>
      <w:r>
        <w:rPr>
          <w:rStyle w:val="5"/>
          <w:rFonts w:hint="default" w:ascii="Arial" w:hAnsi="Arial" w:cs="Arial"/>
          <w:b/>
          <w:i w:val="0"/>
          <w:caps w:val="0"/>
          <w:color w:val="3366FF"/>
          <w:spacing w:val="0"/>
          <w:sz w:val="21"/>
          <w:szCs w:val="21"/>
          <w:bdr w:val="none" w:color="auto" w:sz="0" w:space="0"/>
          <w:shd w:val="clear" w:fill="FFFFFF"/>
        </w:rPr>
        <w:t>    答案2（关于"1"的个数线性）：for(n=0; b; n++) b &amp;= b-1;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7、 一个大小为N的数组，所有数都是不超过N-1的正整数。用O(N)的时间找出重复的那个数（假设只有一个）。一个大小为N的数组，所有数都是不超过N+1的正整数。用O(N)的时间找出没有出现过的那个数（假设只有一个）。</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Fonts w:hint="default" w:ascii="Arial" w:hAnsi="Arial" w:cs="Arial"/>
          <w:i w:val="0"/>
          <w:caps w:val="0"/>
          <w:color w:val="FFCC66"/>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答案：计算数组中的所有数的和，再计算出从1到N-1的所有数的和，两者之差即为重复的那个数。计算数组中的所有数的和，再计算出从1到N+1的所有数的和，两者之差即为缺少的那个数。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8、 给出一行C语言表达式，判断给定的整数是否是一个2的幂。</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答案：(b &amp; (b-1))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9、地球上有多少个点，使得从该点出发向南走一英里，向东走一英里，再向北走一英里之后恰好回到了起点？</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答案：“北极点”是一个传统的答案，其实这个问题还有其它的答案。事实上，满足要求的点有无穷多个。所有距离南极点1 + 1/(2π)英里的地方都是满足要求的，向南走一英里后到达距离南极点1/(2π)的地方，向东走一英里后正好绕行纬度圈一周，再向北走原路返回到起点。事实上，这仍然不是满足要求的全部点。距离南极点1 + 1/(2kπ)的地方都是可以的，其中k可以是任意一个正整数。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10、A、B两人分别在两座岛上。B生病了，A有B所需要的药。C有一艘小船和一个可以上锁的箱子。C愿意在A和B之间运东西，但东西只能放在箱子里。只要箱子没被上锁，C都会偷走箱子里的东西，不管箱子里有什么。如果A和B各自有一把锁和只能开自己那把锁的钥匙，A应该如何把东西安全递交给B？</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答案：A把药放进箱子，用自己的锁把箱子锁上。B拿到箱子后，再在箱子上加一把自己的锁。箱子运回A后，A取下自己的锁。箱子再运到B手中时，B取下自己的锁，获得药物。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11、 一对夫妇邀请N-1对夫妇参加聚会（因此聚会上总共有2N人）。每个人都和所有自己不认识的人握了一次手。然后，男主人问其余所有人（共2N-1个人）各自都握了几次手，得到的答案全部都不一样。假设每个人都认识自己的配偶，那么女主人握了几次手？</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握手次数只可能是从0到2N-2这2N-1个数。除去男主人外，一共有2N-1个人，因此每个数恰好出现了一次。其中有一个人(0)没有握手，有一个人(2N-2)和所有其它的夫妇都握了手。这两个人肯定是一对夫妻，否则后者将和前者握手（从而前者的握手次数不再是0）。除去这对夫妻外，有一个人(1)只与(2N-2)握过手，有一个人(2N-3)和除了(0)以外的其它夫妇都握了手。这两个人肯定是一对夫妻，否则后者将和前者握手（从而前者的握手次数不再是1）。以此类推，直到握过N-2次手的人和握过N次手的人配成一对。此时，除了男主人及其配偶以外，其余所有人都已经配对。根据排除法，最后剩下来的那个握手次数为N-1的人就是女主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12、两个机器人，初始时位于数轴上的不同位置。给这两个机器人输入一段相同的程序，使得这两个机器人保证可以相遇。程序只能包含“左移n个单位”、“右移n个单位”，条件判断语句If，循环语句while，以及两个返回Boolean值的函数“在自己的起点处”和“在对方的起点处”。你不能使用其它的变量和计数器。</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33FF"/>
          <w:spacing w:val="0"/>
          <w:sz w:val="21"/>
          <w:szCs w:val="21"/>
          <w:bdr w:val="none" w:color="auto" w:sz="0" w:space="0"/>
          <w:shd w:val="clear" w:fill="FFFFFF"/>
        </w:rPr>
        <w:t>答案：两个机器人同时开始以单位速度右移，直到一个机器人走到另外一个机器人的起点处。然后，该机器人以双倍速度追赶对方。程序如下。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525" w:lineRule="atLeast"/>
        <w:ind w:left="0" w:right="0" w:firstLine="0"/>
        <w:jc w:val="left"/>
        <w:rPr>
          <w:rFonts w:hint="default" w:ascii="Verdana" w:hAnsi="Verdana" w:eastAsia="Consolas" w:cs="Verdana"/>
          <w:i w:val="0"/>
          <w:caps w:val="0"/>
          <w:color w:val="C0C0C0"/>
          <w:spacing w:val="0"/>
          <w:sz w:val="13"/>
          <w:szCs w:val="13"/>
        </w:rPr>
      </w:pPr>
      <w:r>
        <w:rPr>
          <w:rStyle w:val="5"/>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instrText xml:space="preserve"> HYPERLINK "http://blog.csdn.net/hitwhylz/article/details/11310837" \o "view plain" \t "https://blog.csdn.net/u010794180/article/details/_blank" </w:instrText>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i w:val="0"/>
          <w:caps w:val="0"/>
          <w:color w:val="0C89CF"/>
          <w:spacing w:val="0"/>
          <w:sz w:val="13"/>
          <w:szCs w:val="13"/>
          <w:u w:val="none"/>
          <w:bdr w:val="none" w:color="auto" w:sz="0" w:space="0"/>
          <w:shd w:val="clear" w:fill="F8F8F8"/>
        </w:rPr>
        <w:t>view plain</w:t>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instrText xml:space="preserve"> HYPERLINK "http://blog.csdn.net/hitwhylz/article/details/11310837" \o "copy" \t "https://blog.csdn.net/u010794180/article/details/_blank" </w:instrText>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separate"/>
      </w:r>
      <w:r>
        <w:rPr>
          <w:rStyle w:val="6"/>
          <w:rFonts w:hint="default" w:ascii="Verdana" w:hAnsi="Verdana" w:eastAsia="Consolas" w:cs="Verdana"/>
          <w:i w:val="0"/>
          <w:caps w:val="0"/>
          <w:color w:val="0C89CF"/>
          <w:spacing w:val="0"/>
          <w:sz w:val="13"/>
          <w:szCs w:val="13"/>
          <w:u w:val="none"/>
          <w:bdr w:val="none" w:color="auto" w:sz="0" w:space="0"/>
          <w:shd w:val="clear" w:fill="F8F8F8"/>
        </w:rPr>
        <w:t>copy</w:t>
      </w:r>
      <w:r>
        <w:rPr>
          <w:rFonts w:hint="default" w:ascii="Verdana" w:hAnsi="Verdana" w:eastAsia="Consolas" w:cs="Verdana"/>
          <w:i w:val="0"/>
          <w:caps w:val="0"/>
          <w:color w:val="0C89CF"/>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(!at_other_robots_start)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move_right 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move_right 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13、 如果叫你从下面两种游戏中选择一种，你选择哪一种？为什么？</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a. 写下一句话。如果这句话为真，你将获得10美元；如果这句话为假，你获得的金钱将少于10美元或多于10美元（但不能恰好为10美元）。</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b. 写下一句话。不管这句话的真假，你都会得到多于10美元的钱。</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33FF"/>
          <w:spacing w:val="0"/>
          <w:sz w:val="21"/>
          <w:szCs w:val="21"/>
          <w:bdr w:val="none" w:color="auto" w:sz="0" w:space="0"/>
          <w:shd w:val="clear" w:fill="FFFFFF"/>
        </w:rPr>
        <w:t>答案：选择第一种游戏，并写下“我既不会得到10美元，也不会得到10000000美元”。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14、你在一幢100层大楼下，有21根电线线头标有数字1..21。这些电线一直延伸到大楼楼顶，楼顶的线头处标有字母A..U。你不知道下面的数字和上面的字母的对应关系。你有一个电池，一个灯泡，和许多很短的电线。如何只上下楼一次就能确定电线线头的对应关系？</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33FF"/>
          <w:spacing w:val="0"/>
          <w:sz w:val="21"/>
          <w:szCs w:val="21"/>
          <w:bdr w:val="none" w:color="auto" w:sz="0" w:space="0"/>
          <w:shd w:val="clear" w:fill="FFFFFF"/>
        </w:rPr>
        <w:t>答案：在下面把2,3连在一起，把4到6全连在一起，把7到10全连在一起，等等，这样你就把电线分成了6个“等价类”，大小分别为1, 2, 3, 4, 5, 6。然后到楼顶，测出哪根线和其它所有电线都不相连，哪些线和另外一根相连，哪些线和另外两根相连，等等，从而确定出字母A..U各属于哪个等价类。现在，把每个等价类中的第一个字母连在一起，形成一个大小为6的新等价类；再把后5个等价类中的第二个字母连在一起，形成一个大小为5的新等价类；以此类推。回到楼下，把新的等价类区别出来。这样，你就知道了每个数字对应了哪一个原等价类的第几个字母，从而解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15、某种药方要求非常严格，你每天需要同时服用A、B两种药片各一颗，不能多也不能少。这种药非常贵，你不希望有任何一点的浪费。一天，你打开装药片A的药瓶，倒出一粒药片放在手心；然后打开另一个药瓶，但不小心倒出了两粒药片。现在，你手心上有一颗药片A，两颗药片B，并且你无法区别哪个是A，哪个是B。你如何才能严格遵循药方服用药片，并且不能有任何的浪费？</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答案：把手上的三片药各自切成两半，分成两堆摆放。再取出一粒药片A，也把它切成两半，然后在每一堆里加上半片的A。现在，每一堆药片恰好包含两个半片的A和两个半片的B。一天服用其中一堆即可。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16、 你在一个飞船上，飞船上的计算机有n个处理器。突然，飞船受到外星激光武器的攻击，一些处理器被损坏了。你知道有超过一半的处理器仍然是好的。你可以向一个处理器询问另一个处理器是好的还是坏的。一个好的处理器总是说真话，一个坏的处理器总是说假话。用n-2次询问找出一个好的处理器。</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答案：给处理器从1到n标号。用符号a-&gt;b表示向标号为a的处理器询问处理器b是不是好的。首先问1-&gt;2，如果1说不是，就把他们俩都去掉（去掉了一个好的和一个坏的，则剩下的处理器中好的仍然过半），然后从3-&gt;4开始继续发问。如果1说2是好的，就继续问2-&gt;3，3-&gt;4，……直到某一次j说j+1是坏的，把j和j+1去掉，然后问j-1 -&gt; j+2；或者从j+2 -&gt; j+3开始发问，如果前面已经没有j-1了（之前已经被去掉过了）。注意到你始终维护着这样一个“链”，前面的每一个处理器都说后面那个是好的。这条链里的所有处理器要么都是好的，要么都是坏的。当这条链越来越长，剩下的处理器越来越少时，总有一个时候这条链超过了剩下的处理器的一半，此时可以肯定这条链里的所有处理器都是好的。或者，越来越多的处理器都被去掉了，链的长度依旧为0，而最后只剩下一个或两个处理器没被问过，那他们一定就是好的了。另外注意到，第一个处理器的好坏从来没被问过，仔细想想你会发现最后一个处理器的好坏也不可能被问到（一旦链长超过剩余处理器的一半，或者最后没被去掉的就只剩这一个了时，你就不问了），因此询问次数不会超过n-2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17、一个圆盘被涂上了黑白二色，两种颜色各占一个半圆。圆盘以一个未知的速度、按一个未知的方向旋转。你有一种特殊的相机可以让你即时观察到圆上的一个点的颜色。你需要多少个相机才能确定圆盘旋转的方向？</w:t>
      </w:r>
      <w:r>
        <w:rPr>
          <w:rFonts w:hint="default" w:ascii="Arial" w:hAnsi="Arial" w:cs="Arial"/>
          <w:i w:val="0"/>
          <w:caps w:val="0"/>
          <w:color w:val="555555"/>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w:t>
      </w:r>
      <w:r>
        <w:rPr>
          <w:rStyle w:val="5"/>
          <w:rFonts w:hint="default" w:ascii="Arial" w:hAnsi="Arial" w:cs="Arial"/>
          <w:b/>
          <w:i w:val="0"/>
          <w:caps w:val="0"/>
          <w:color w:val="3366FF"/>
          <w:spacing w:val="0"/>
          <w:sz w:val="21"/>
          <w:szCs w:val="21"/>
          <w:bdr w:val="none" w:color="auto" w:sz="0" w:space="0"/>
          <w:shd w:val="clear" w:fill="FFFFFF"/>
        </w:rPr>
        <w:t>   答案：你可以把两个相机放在圆盘上相近的两点，然后观察哪个点先变色。事实上，只需要一个相机就够了。控制相机绕圆盘中心顺时针移动，观察颜色多久变一次；然后让相机以相同的速度逆时针绕着圆盘中心移动，再次观察变色的频率。可以断定，变色频率较慢的那一次，相机的转动方向是和圆盘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default" w:ascii="Arial" w:hAnsi="Arial" w:cs="Arial"/>
          <w:i w:val="0"/>
          <w:caps w:val="0"/>
          <w:color w:val="333333"/>
          <w:spacing w:val="0"/>
          <w:sz w:val="21"/>
          <w:szCs w:val="21"/>
          <w:bdr w:val="none" w:color="auto" w:sz="0" w:space="0"/>
          <w:shd w:val="clear" w:fill="FFFFFF"/>
        </w:rPr>
        <w:t>     18、</w:t>
      </w:r>
      <w:r>
        <w:rPr>
          <w:rFonts w:hint="default" w:ascii="Arial" w:hAnsi="Arial" w:cs="Arial"/>
          <w:i w:val="0"/>
          <w:caps w:val="0"/>
          <w:color w:val="555555"/>
          <w:spacing w:val="0"/>
          <w:sz w:val="21"/>
          <w:szCs w:val="21"/>
          <w:bdr w:val="none" w:color="auto" w:sz="0" w:space="0"/>
          <w:shd w:val="clear" w:fill="FFFFFF"/>
        </w:rPr>
        <w:t>有25匹马，速度都不同，但每匹马的速度都是定值。现在只有5条赛道，无法计时，即每赛一场最多只能知道5匹马的相对快慢。问最少赛几场可以找出25匹马中速度最快的前3名？（</w:t>
      </w:r>
      <w:r>
        <w:rPr>
          <w:rStyle w:val="5"/>
          <w:rFonts w:hint="default" w:ascii="Arial" w:hAnsi="Arial" w:cs="Arial"/>
          <w:b/>
          <w:i w:val="0"/>
          <w:caps w:val="0"/>
          <w:color w:val="555555"/>
          <w:spacing w:val="0"/>
          <w:sz w:val="21"/>
          <w:szCs w:val="21"/>
          <w:bdr w:val="none" w:color="auto" w:sz="0" w:space="0"/>
          <w:shd w:val="clear" w:fill="FFFFFF"/>
        </w:rPr>
        <w:t>百度</w:t>
      </w:r>
      <w:r>
        <w:rPr>
          <w:rFonts w:hint="default" w:ascii="Arial" w:hAnsi="Arial" w:cs="Arial"/>
          <w:i w:val="0"/>
          <w:caps w:val="0"/>
          <w:color w:val="555555"/>
          <w:spacing w:val="0"/>
          <w:sz w:val="21"/>
          <w:szCs w:val="21"/>
          <w:bdr w:val="none" w:color="auto" w:sz="0" w:space="0"/>
          <w:shd w:val="clear" w:fill="FFFFFF"/>
        </w:rPr>
        <w:t>2008年面试题）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4F4F4F"/>
          <w:sz w:val="24"/>
          <w:szCs w:val="24"/>
        </w:rPr>
      </w:pPr>
      <w:r>
        <w:rPr>
          <w:rStyle w:val="5"/>
          <w:rFonts w:hint="eastAsia" w:ascii="微软雅黑" w:hAnsi="微软雅黑" w:eastAsia="微软雅黑" w:cs="微软雅黑"/>
          <w:b/>
          <w:i w:val="0"/>
          <w:caps w:val="0"/>
          <w:color w:val="3366FF"/>
          <w:spacing w:val="0"/>
          <w:sz w:val="24"/>
          <w:szCs w:val="24"/>
          <w:bdr w:val="none" w:color="auto" w:sz="0" w:space="0"/>
          <w:shd w:val="clear" w:fill="FFFFFF"/>
        </w:rPr>
        <w:t>每匹马都至少要有一次参赛的机会，所以25匹马分成5组，一开始的这5场比赛是免不了的。接下来要找冠军也很容易，每一组的冠军在一起赛一场就行了（第6场）。最后就是要找第2和第3名。我们按照第6场比赛中得到的名次依次把它们在前5场比赛中所在的组命名为A、B、C、D、E。即：A组的冠军是第6场的第1名，B组的冠军是第6场的第2名……每一组的5匹马按照他们已经赛出的成绩从快到慢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4F4F4F"/>
          <w:sz w:val="24"/>
          <w:szCs w:val="24"/>
        </w:rPr>
      </w:pPr>
      <w:r>
        <w:rPr>
          <w:rStyle w:val="5"/>
          <w:rFonts w:hint="eastAsia" w:ascii="微软雅黑" w:hAnsi="微软雅黑" w:eastAsia="微软雅黑" w:cs="微软雅黑"/>
          <w:b/>
          <w:i w:val="0"/>
          <w:caps w:val="0"/>
          <w:color w:val="3366FF"/>
          <w:spacing w:val="0"/>
          <w:sz w:val="24"/>
          <w:szCs w:val="24"/>
          <w:bdr w:val="none" w:color="auto" w:sz="0" w:space="0"/>
          <w:shd w:val="clear" w:fill="FFFFFF"/>
        </w:rPr>
        <w:t>A组：1，2，3，4，5</w:t>
      </w:r>
      <w:r>
        <w:rPr>
          <w:rStyle w:val="5"/>
          <w:rFonts w:hint="eastAsia" w:ascii="微软雅黑" w:hAnsi="微软雅黑" w:eastAsia="微软雅黑" w:cs="微软雅黑"/>
          <w:b/>
          <w:i w:val="0"/>
          <w:caps w:val="0"/>
          <w:color w:val="3366FF"/>
          <w:spacing w:val="0"/>
          <w:sz w:val="24"/>
          <w:szCs w:val="24"/>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4"/>
          <w:szCs w:val="24"/>
          <w:bdr w:val="none" w:color="auto" w:sz="0" w:space="0"/>
          <w:shd w:val="clear" w:fill="FFFFFF"/>
        </w:rPr>
        <w:t>B组：1，2，3，4，5</w:t>
      </w:r>
      <w:r>
        <w:rPr>
          <w:rStyle w:val="5"/>
          <w:rFonts w:hint="eastAsia" w:ascii="微软雅黑" w:hAnsi="微软雅黑" w:eastAsia="微软雅黑" w:cs="微软雅黑"/>
          <w:b/>
          <w:i w:val="0"/>
          <w:caps w:val="0"/>
          <w:color w:val="3366FF"/>
          <w:spacing w:val="0"/>
          <w:sz w:val="24"/>
          <w:szCs w:val="24"/>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4"/>
          <w:szCs w:val="24"/>
          <w:bdr w:val="none" w:color="auto" w:sz="0" w:space="0"/>
          <w:shd w:val="clear" w:fill="FFFFFF"/>
        </w:rPr>
        <w:t>C组：1，2，3，4，5</w:t>
      </w:r>
      <w:r>
        <w:rPr>
          <w:rStyle w:val="5"/>
          <w:rFonts w:hint="eastAsia" w:ascii="微软雅黑" w:hAnsi="微软雅黑" w:eastAsia="微软雅黑" w:cs="微软雅黑"/>
          <w:b/>
          <w:i w:val="0"/>
          <w:caps w:val="0"/>
          <w:color w:val="3366FF"/>
          <w:spacing w:val="0"/>
          <w:sz w:val="24"/>
          <w:szCs w:val="24"/>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4"/>
          <w:szCs w:val="24"/>
          <w:bdr w:val="none" w:color="auto" w:sz="0" w:space="0"/>
          <w:shd w:val="clear" w:fill="FFFFFF"/>
        </w:rPr>
        <w:t>D组：1，2，3，4，5</w:t>
      </w:r>
      <w:r>
        <w:rPr>
          <w:rStyle w:val="5"/>
          <w:rFonts w:hint="eastAsia" w:ascii="微软雅黑" w:hAnsi="微软雅黑" w:eastAsia="微软雅黑" w:cs="微软雅黑"/>
          <w:b/>
          <w:i w:val="0"/>
          <w:caps w:val="0"/>
          <w:color w:val="3366FF"/>
          <w:spacing w:val="0"/>
          <w:sz w:val="24"/>
          <w:szCs w:val="24"/>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4"/>
          <w:szCs w:val="24"/>
          <w:bdr w:val="none" w:color="auto" w:sz="0" w:space="0"/>
          <w:shd w:val="clear" w:fill="FFFFFF"/>
        </w:rPr>
        <w:t>E组：1，2，3，4，5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4F4F4F"/>
          <w:sz w:val="24"/>
          <w:szCs w:val="24"/>
        </w:rPr>
      </w:pPr>
      <w:r>
        <w:rPr>
          <w:rStyle w:val="5"/>
          <w:rFonts w:hint="eastAsia" w:ascii="微软雅黑" w:hAnsi="微软雅黑" w:eastAsia="微软雅黑" w:cs="微软雅黑"/>
          <w:b/>
          <w:i w:val="0"/>
          <w:caps w:val="0"/>
          <w:color w:val="3366FF"/>
          <w:spacing w:val="0"/>
          <w:sz w:val="24"/>
          <w:szCs w:val="24"/>
          <w:bdr w:val="none" w:color="auto" w:sz="0" w:space="0"/>
          <w:shd w:val="clear" w:fill="FFFFFF"/>
        </w:rPr>
        <w:t>从现在所得到的信息，我们可以知道哪些马已经被排除在3名以外。只要已经能确定有3匹或3匹以上的马比这匹马快，那么它就已经被淘汰了。可以看到，只有上表中粗体的那5匹马是有可能为2、3名的。即：A组的2、3名；B组的1、2名，C组的第1名。取这5匹马进行第7场比赛，第7场比赛的前两名就是25匹马中的2、3名。故一共最少要赛7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4F4F4F"/>
          <w:sz w:val="24"/>
          <w:szCs w:val="24"/>
        </w:rPr>
      </w:pPr>
      <w:r>
        <w:rPr>
          <w:rStyle w:val="5"/>
          <w:rFonts w:hint="eastAsia" w:ascii="微软雅黑" w:hAnsi="微软雅黑" w:eastAsia="微软雅黑" w:cs="微软雅黑"/>
          <w:b/>
          <w:i w:val="0"/>
          <w:caps w:val="0"/>
          <w:color w:val="3366FF"/>
          <w:spacing w:val="0"/>
          <w:sz w:val="24"/>
          <w:szCs w:val="24"/>
          <w:bdr w:val="none" w:color="auto" w:sz="0" w:space="0"/>
          <w:shd w:val="clear" w:fill="FFFFFF"/>
        </w:rPr>
        <w:t>这道题有一些变体，比如64匹马找前4名。方法是一样的，在得出第1名以后寻找后3名的候选竞争者就可以了。</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 村子里有100对夫妻，其中每个丈夫都瞒着自己的妻子偷情。村里的每个妻子都能立即发现除自己丈夫之外的其他男人是否偷情，唯独不知道她自己的丈夫到底有没有偷情。村里的规矩不容忍通奸。任何一个妻子，一旦能证明自己的男人偷情，就必须当天把他杀死。村里的女人全都严格照此规矩办事。一天，女头领出来宣布，村里至少有一个丈夫偷情。请问接下来会发生什么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这是一个典型的递归问题。一旦所有的妻子都知道至少有一个男人出轨，我们就可以按递归方式来看待这个流程。先让我们假设只有一个丈夫偷情。则他的妻子见不到任何偷情的男人，因此知道这个人就是自己丈夫，她当天就会杀了他。假如有两个丈夫偷情，则他俩的妻子只知道不是自己丈夫的那一个男人偷情。因此她会等上一天看那个人有没有被杀死。假如第一天没人被杀死，她就能确定她自己的丈夫也偷了情。依此类推，假如有100个丈夫偷情，则他们能安全活上99 天，直到100天时，所有妻子把他们全都杀死。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2、假设在一段高速公路上，30分钟之内见到汽车经过的概率是0.95。那么，在10分钟内见到汽车经过的概率是多少?(假设缺省概率固定)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这题的关键在于0.95是见到一辆或多辆汽车的概率，而不是仅见到一辆汽车的概率。在30分钟内，见不到任何车辆的概率为0.05。因此在10分钟内见不到任何车辆的概率是这个值的立方根，而在10分钟内见到一辆车的概率则为1减去此立方根，也就是大约63%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3、有四个人要在夜里穿过一条悬索桥回到宿营地。可是他们只有一支手电，电池只够再亮17分钟。过桥必须要有手电，否则太危险。桥最多只能承受两个人 同时通过的重量。这四个人的过桥速度都不一样：一个需要1分钟，一个需要2分钟，一个需要5分钟，还有一个需要10分钟。他们如何才能在17分钟之内全部 过桥？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答案：1和2一起过(2分钟);1返回(3分钟);5和10一起过(13分钟);2返回(15分钟);1和2一起过(17分钟)。全体安全过桥。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4、你和一个朋友去参加聚会。聚会算上你们一共10人。。。你的朋友想要跟你打个赌：你在这些人每找到一个和你生日相同的，你就赢1块钱。他在这些人里每找到一个和你生日不同的人，他就赢2块钱。你该不该打这个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答案：不算闰年的话，别人跟你生日相同的概率是1/365;跟你生日不同的概率是364/365。因此不要打这个赌。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5、如果你看到时钟上面的时间是3：15，那么其时针和分针之间的角度是多少？答案不是零)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答案：7.5度。时钟上每一分钟是6度(360度/60分钟)。时针每小时从一个数字走到下一个数字(此例中为从3点到4点)，也就是30度。因为此题中时间刚好走过1/4小时，因此时针走完30度的1/4，也就是7.5度。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6、将一根木条折成3段之后，可以形成一个三角形的概率有多大?答案：因为题目中没有说要求木条必须首尾相连的做成三角形，因此答案是100%。任何长度的三根木条都可以形成一个三角形。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7、南非有个延时问题。请对其加以分析。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这显然是个非常模糊的问题，因此没有唯一的正确答案。比较好的回答应该是由被面试者展示自己对“延时”概念的熟悉程度以及发挥自己的想象力，构想出一个有趣的延时问题并对其提供一个有趣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应聘职位：产品经理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66FF"/>
          <w:spacing w:val="0"/>
          <w:sz w:val="21"/>
          <w:szCs w:val="21"/>
          <w:bdr w:val="none" w:color="auto" w:sz="0" w:space="0"/>
          <w:shd w:val="clear" w:fill="FFFFFF"/>
        </w:rPr>
        <w:t>8、在一个两维平面上有三个不在一条直线上的点。请问能够作出几条与这些点距离相同的线？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答案：三条。将两点之间联成一条线段。在这条线段与第三点之间正中的位置，做一条与此线段平行的直线，即为一条距三点等距的线。然后按此方法对其余两点的组合做出另外两条来。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9、2的64次方是多少？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答案：如果你不是因为坐在面试室里，手边没有计算器的话，应该可以很容易找到答案，即1.84467441 乘以10的19次方。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10、假设你在衣橱里挂满衬衫，很难从中挑出某一件来。请问你打算怎样整理一下，使得它们容易挑选？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此题没有固定答案。考验的是被面试者在解决问题方面的想象力和创造性。我们觉得读者”Dude”的这个答案可能会给Google留下深刻印象：把它们按布料的种类进行哈希(HASH)组合。然后每类再按2-3-4树或红黑树(都是计算机算法)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11、给你一副井字棋(Tic Tac Toe)。。。你来写一个程序，以整个游戏和一个玩家的名字为参数。此函数需返回游戏结果，即此玩家是否赢了。首先你要决定使用哪种数据结构处理游戏。你 还要先讲出使用哪种算法，然后写出代码。注意：这个游戏中的某些格子里可能是空的。你的数据结构需要考虑到这个条件。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所需要的数据结构应为二元字符数列。调用此函数检查6种条件，判断是否有赢家。其中第6种条件就是看是否还有空格。如果有赢家，则字符判断玩家是X还是O。因此你需要一个旗标。如果有赢家则返回此值并结束游戏，如果没有则继续游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12、为1万亿个数排序需要多长时间?请说出一个靠谱的估计。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答案：这又是一个没有标准答案的题目。目的是考察被面试者的创造性。我们倾向于两位读者给出的简单答案：用归并排序法(Merge Sort)排序。平均情况下为O(1,000,000,000,000 Log 1,000,000,000,000)。最差情况下为O(1,000,000,000,000 Log 1,000,000,000,000)。现在可以做到每秒10亿次的运算，所以大约应需要3000秒。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13、请设计一个“蛙跳”游戏的算法，并写出方案的代码。。。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答案：这个游戏的目标是引导一个青蛙避开来往车辆，横穿一条繁忙的公路。你可以用一个数列来代表一条车道。将方案简化成一条N车道的公路。我们只找到 一个对此问题的解答，它来自Glassdoor.com网站：“一个方法是写一个递归算法来决定何时等待，何时跳进下一个车道。这由下条车道中是否有逐渐 接近的障碍物来决定。”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应聘职位：软件工程师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14、Google每年收到多少份软件工程师的简历?这也是在考察应试者是否有能力把问题简单明确化，并提出创造性的解决方案。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答案：一个“量化报酬分析师”职位的求职者，应该知道2008年Google雇佣了3400人。估计其中75%，即2550人，应该是工程师，并且 Google和哈佛的录取率类似，即从申请人中取3%。由此可知应该收到大约85000简历(85000 x 3% = 2550)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应聘职位：量化报酬分析师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15、给你一个数字链表。链表到头之后又会从头开始(循环链表)。请写出寻找链表中最小数字的最高效算法。找出此链表中的任意给定数字。链表中的 数字总是不断增大的，但是你不知道循环链表从何处开始。例：38, 40, 55, 89, 6, 13, 20, 23, 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答案：我们最喜欢的答案来自读者”dude”：建立临时指针并从根上开始。(循环链表大多数情况下都有向前或向后指针。)判断是向前更大还是向后更 大。如果向前更大则知道已达到链表最后，又重新位于链表开始位置。如果向前更大，那你可以向后搜寻并进行数字比较。如果既没有根也没有指针指向链表，那么 你的数据就丢失在内存中了。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应聘职位：量化报酬分析师</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333333"/>
          <w:spacing w:val="0"/>
          <w:sz w:val="21"/>
          <w:szCs w:val="21"/>
          <w:bdr w:val="none" w:color="auto" w:sz="0" w:space="0"/>
          <w:shd w:val="clear" w:fill="FFFFFF"/>
        </w:rPr>
        <w:t>IBM面试题</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1,分金条问题：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333333"/>
          <w:spacing w:val="0"/>
          <w:sz w:val="21"/>
          <w:szCs w:val="21"/>
          <w:bdr w:val="none" w:color="auto" w:sz="0" w:space="0"/>
          <w:shd w:val="clear" w:fill="FFFFFF"/>
        </w:rPr>
        <w:t>你让某些人为你工作了七天， 你要用一根金条作为报酬。这根金条要被分成七块。你必须在每天的活干完后交给他们一块。如果你只能将这根金条切割两次，你怎样给这些工人分？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答案！！！！！！！！</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切两次，把金条分成1/7，2/7，4/7三份，编号a，b，c</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第一天，给a</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第二天，给b，拿回a</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第三天，给a，</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第四天，给c，拿回a，b</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第五天，给a</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第六天，给b，拿回a</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第七天，给a</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21"/>
          <w:szCs w:val="21"/>
          <w:shd w:val="clear" w:fill="FFFFFF"/>
          <w:lang w:val="en-US" w:eastAsia="zh-CN" w:bidi="ar"/>
        </w:rPr>
        <w:t>2。猴子搬香蕉问题：</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一个小猴子边上有100根香蕉，它要走过50米才能到家，每次它最多搬50根香蕉，每走1米就要吃掉一根，请问它最多能把多少根香蕉搬到家里。</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答案！！！</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猴子先搬50个走的25米处，吃了25根香蕉，然后放在原地，回去搬另外50根香蕉，再搬到25米处，然后休息五分钟，搬起25米处的50根香蕉往家走，回到家还剩25根香蕉。</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3。飞机加油问题：</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每个飞机只有一个油箱， 飞机之间可以相互加油（注意是相互，没有加油机） 一箱油可供一架飞机绕地球飞半圈。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333333"/>
          <w:spacing w:val="0"/>
          <w:sz w:val="21"/>
          <w:szCs w:val="21"/>
          <w:bdr w:val="none" w:color="auto" w:sz="0" w:space="0"/>
          <w:shd w:val="clear" w:fill="FFFFFF"/>
        </w:rPr>
        <w:t>为使至少一架飞机绕地球一圈回到起飞时的飞机场，至少需要出动几架飞机？（所有飞机从同一机场起飞，而且必须安全返回机场，不允许中途降落，中间没有飞机场）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66FF"/>
          <w:spacing w:val="0"/>
          <w:sz w:val="21"/>
          <w:szCs w:val="21"/>
          <w:bdr w:val="none" w:color="auto" w:sz="0" w:space="0"/>
          <w:shd w:val="clear" w:fill="FFFFFF"/>
        </w:rPr>
        <w:t>答案 ！！！！！</w:t>
      </w:r>
      <w:r>
        <w:rPr>
          <w:rStyle w:val="5"/>
          <w:rFonts w:hint="eastAsia" w:ascii="微软雅黑" w:hAnsi="微软雅黑" w:eastAsia="微软雅黑" w:cs="微软雅黑"/>
          <w:b/>
          <w:i w:val="0"/>
          <w:caps w:val="0"/>
          <w:color w:val="3366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1"/>
          <w:szCs w:val="21"/>
          <w:bdr w:val="none" w:color="auto" w:sz="0" w:space="0"/>
          <w:shd w:val="clear" w:fill="FFFFFF"/>
        </w:rPr>
        <w:t>先三架飞机起飞，飞到地球1／8处，三架飞机都还有3／4的油，其中一架给另外两架每架1／4的有，然后飞回，此时，另外两架满油；</w:t>
      </w:r>
      <w:r>
        <w:rPr>
          <w:rStyle w:val="5"/>
          <w:rFonts w:hint="eastAsia" w:ascii="微软雅黑" w:hAnsi="微软雅黑" w:eastAsia="微软雅黑" w:cs="微软雅黑"/>
          <w:b/>
          <w:i w:val="0"/>
          <w:caps w:val="0"/>
          <w:color w:val="3366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1"/>
          <w:szCs w:val="21"/>
          <w:bdr w:val="none" w:color="auto" w:sz="0" w:space="0"/>
          <w:shd w:val="clear" w:fill="FFFFFF"/>
        </w:rPr>
        <w:t>这两架飞机飞到地球的1／4处时，两架飞机都有3／4的油，把其中一架的1／4的油给令一架，飞回，此时，最后一架满油；</w:t>
      </w:r>
      <w:r>
        <w:rPr>
          <w:rStyle w:val="5"/>
          <w:rFonts w:hint="eastAsia" w:ascii="微软雅黑" w:hAnsi="微软雅黑" w:eastAsia="微软雅黑" w:cs="微软雅黑"/>
          <w:b/>
          <w:i w:val="0"/>
          <w:caps w:val="0"/>
          <w:color w:val="3366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1"/>
          <w:szCs w:val="21"/>
          <w:bdr w:val="none" w:color="auto" w:sz="0" w:space="0"/>
          <w:shd w:val="clear" w:fill="FFFFFF"/>
        </w:rPr>
        <w:t>当最后一架飞机飞到地球一半时，在终点反方向去一架飞机，他们在离终点1／4处相遇，此时，第一架飞机没油，第二架还有2／4的油，给第一架1／4的油，回飞；此时，终点再起飞一架飞机，反方向飞来；</w:t>
      </w:r>
      <w:r>
        <w:rPr>
          <w:rStyle w:val="5"/>
          <w:rFonts w:hint="eastAsia" w:ascii="微软雅黑" w:hAnsi="微软雅黑" w:eastAsia="微软雅黑" w:cs="微软雅黑"/>
          <w:b/>
          <w:i w:val="0"/>
          <w:caps w:val="0"/>
          <w:color w:val="3366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66FF"/>
          <w:spacing w:val="0"/>
          <w:sz w:val="21"/>
          <w:szCs w:val="21"/>
          <w:bdr w:val="none" w:color="auto" w:sz="0" w:space="0"/>
          <w:shd w:val="clear" w:fill="FFFFFF"/>
        </w:rPr>
        <w:t>三架飞机在离终点1／8处相遇，前两架无油，后一架还有3／4的油，分别给另两架1／4的油，一块回飞，OK了，如果基地可以加油的话，三架就ok了，如果不能，就得5架。</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21"/>
          <w:szCs w:val="21"/>
          <w:shd w:val="clear" w:fill="FFFFFF"/>
          <w:lang w:val="en-US" w:eastAsia="zh-CN" w:bidi="ar"/>
        </w:rPr>
        <w:t>4。硬币游戏：</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16个硬币，A和B轮流拿走一些，每次拿走的个数只能是1，2，4中的一个数。</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谁最后拿硬币谁输。</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问：A或B有无策略保证自己赢？</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答案 ！！！！！</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此题，谁先拿谁就输，如果第一个人拿1个，第二个人就拿2个，如果第一个人拿2个，第二个人就拿1个，如果第一个人拿4个，地二个人就拿2个，只要第二个人保证于第一个人拿的球数相加是3的倍数，就赢定了。！！！！！</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5。倒水问题：</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也可以说是倒酒：）有三个酒杯，其中两个大酒杯每个可以装8两酒，一个可以装3两酒。现在两个大酒杯都装满了酒，只用这三个杯子怎么把酒平均的分给4个人喝？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525" w:lineRule="atLeast"/>
        <w:ind w:left="0" w:right="0" w:firstLine="0"/>
        <w:rPr>
          <w:rFonts w:hint="eastAsia" w:ascii="微软雅黑" w:hAnsi="微软雅黑" w:eastAsia="微软雅黑" w:cs="微软雅黑"/>
          <w:i w:val="0"/>
          <w:caps w:val="0"/>
          <w:color w:val="555555"/>
          <w:spacing w:val="0"/>
          <w:sz w:val="22"/>
          <w:szCs w:val="22"/>
        </w:rPr>
      </w:pPr>
      <w:r>
        <w:rPr>
          <w:rStyle w:val="5"/>
          <w:rFonts w:hint="eastAsia" w:ascii="微软雅黑" w:hAnsi="微软雅黑" w:eastAsia="微软雅黑" w:cs="微软雅黑"/>
          <w:b/>
          <w:i w:val="0"/>
          <w:caps w:val="0"/>
          <w:color w:val="3333FF"/>
          <w:spacing w:val="0"/>
          <w:sz w:val="21"/>
          <w:szCs w:val="21"/>
          <w:bdr w:val="none" w:color="auto" w:sz="0" w:space="0"/>
          <w:shd w:val="clear" w:fill="FFFFFF"/>
        </w:rPr>
        <w:t>答案 ！！！</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8   5   3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8   5   0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8   2   3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8   0   3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8   3   0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5   3   3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5   6   0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2   6   3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2   8   1</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2   8   0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2   5   3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5   5   0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3   4   3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6   4   0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6   1   3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6   3   0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8   0   1</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8   0   0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5   0   3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5   0   0</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2   0   3</w:t>
      </w:r>
      <w:r>
        <w:rPr>
          <w:rStyle w:val="5"/>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Style w:val="5"/>
          <w:rFonts w:hint="eastAsia" w:ascii="微软雅黑" w:hAnsi="微软雅黑" w:eastAsia="微软雅黑" w:cs="微软雅黑"/>
          <w:b/>
          <w:i w:val="0"/>
          <w:caps w:val="0"/>
          <w:color w:val="3333FF"/>
          <w:spacing w:val="0"/>
          <w:sz w:val="21"/>
          <w:szCs w:val="21"/>
          <w:bdr w:val="none" w:color="auto" w:sz="0" w:space="0"/>
          <w:shd w:val="clear" w:fill="FFFFFF"/>
        </w:rPr>
        <w:t>0   0   0</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6。帽子问题2：</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有一个牢房，有3个犯人关在其中。因为玻璃很厚，所以3个人只能互相看见，不能听到对方说话的声音。”</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有一天，国王想了一个办法，给他们每个人头上都戴了一顶帽子，只叫他们知道帽子的颜色不是白的就是黑的，不叫他们知道自己所戴帽子的是什么颜色的。在这种情况下，国王宣布两条如下：</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    1．谁能看到其他两个犯人戴的都是白帽子，就可以释放谁；</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    2．谁知道自己戴的是黑帽子，就释放谁。</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其实，国王给他们戴的都是黑帽子。他们因为被绑，看不见自己罢了。于是他们3个人互相盯着不说话。可是不久，心眼灵的A用推理的方法，认定自己戴的是黑帽子。您想，他是怎样推断的?</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答案！！！</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如果A是白帽子的话，则B就知道自己是黑帽子了，因为如果B是白帽子，C就会看到两个白帽子了，但是C没有看到，所以........</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有点只可意会，不可言传的意思，哈哈。</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7。年龄问题：</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一普查員問一女人,“你有多少個孩子,他們多少歲?”女人回答:“我有三個孩子,他們的歲數相乘是36,歲數相加就等於隔離間屋的門牌號碼.”普查員立刻走到隔鄰,看了一看,回來說:”我還需要多少資料.”女人回答:“我現在很忙,我最大的孩子正在樓上睡覺.”普查員說:”謝謝,我己知道了</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t>問題:那三個孩子的歲數是多少。</w:t>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答案 ！！！！！</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三个数相乘的36的数有：2＋3＋6＝11；3＋3＋4＝10；1＋4＋9＝14；</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                                           1＋6＋6＝13；1＋3＋12＝16；2＋2＋9＝13；</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普察员知道3个数相加的结果了，但是还不敢确定，就说明是</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                                        1＋6＋6＝13或2＋2＋9＝13   这两个和相同中的一个，</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又因为大孩子在楼上睡觉，所以排除1＋1＋6＝13</w:t>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br w:type="textWrapping"/>
      </w:r>
      <w:r>
        <w:rPr>
          <w:rStyle w:val="5"/>
          <w:rFonts w:hint="eastAsia" w:ascii="微软雅黑" w:hAnsi="微软雅黑" w:eastAsia="微软雅黑" w:cs="微软雅黑"/>
          <w:b/>
          <w:i w:val="0"/>
          <w:caps w:val="0"/>
          <w:color w:val="3333FF"/>
          <w:spacing w:val="0"/>
          <w:kern w:val="0"/>
          <w:sz w:val="21"/>
          <w:szCs w:val="21"/>
          <w:shd w:val="clear" w:fill="FFFFFF"/>
          <w:lang w:val="en-US" w:eastAsia="zh-CN" w:bidi="ar"/>
        </w:rPr>
        <w:t>      所以   结果是   2＋2＋9＝13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5"/>
          <w:rFonts w:hint="eastAsia" w:ascii="微软雅黑" w:hAnsi="微软雅黑" w:eastAsia="微软雅黑" w:cs="微软雅黑"/>
          <w:b/>
          <w:i w:val="0"/>
          <w:caps w:val="0"/>
          <w:color w:val="4F4F4F"/>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444444"/>
          <w:spacing w:val="0"/>
          <w:sz w:val="21"/>
          <w:szCs w:val="21"/>
        </w:rPr>
      </w:pPr>
      <w:r>
        <w:rPr>
          <w:rStyle w:val="5"/>
          <w:rFonts w:hint="eastAsia" w:ascii="微软雅黑" w:hAnsi="微软雅黑" w:eastAsia="微软雅黑" w:cs="微软雅黑"/>
          <w:b/>
          <w:i w:val="0"/>
          <w:caps w:val="0"/>
          <w:color w:val="333333"/>
          <w:spacing w:val="0"/>
          <w:sz w:val="21"/>
          <w:szCs w:val="21"/>
          <w:bdr w:val="none" w:color="auto" w:sz="0" w:space="0"/>
          <w:shd w:val="clear" w:fill="FFFFFF"/>
        </w:rPr>
        <w:t>IBM七十智力题和解答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【1】假设有一个池塘，里面有无穷多的水。现有2个空水壶，容积分别为5升和6升。问题是如何只用这2个水壶从池塘里取得3升的水。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答案：由满6向空5倒，剩1升，把这1升倒5里，然后6剩满，倒5里面，由于5里面有1升水，因此6只能向5倒4升水，然后将6剩余的2升，倒入空的5里面，再灌满6向5里倒3升，剩余3升。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周雯的妈妈是豫林水泥厂的化验员。一天，周雯来到化验室做作业。做完后想出去玩。"等等，妈妈还要考你一个题目，"她接着说，"你看这6只做化验用的玻璃杯，前面3只盛满了水，后面3只是空的。你能只移动1只玻璃杯，就便盛满水的杯子和空杯子间隔起来吗?"爱动脑筋的周雯，是学校里有名的"小机灵"，她只想了一会儿就做到了。请你想想看，"小机灵"是怎样做的?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答案：设杯子编号为ABCDEF，ABC为满，DEF为空，把B中的水倒进E中即可。</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三个小伙子同时爱上了一个姑娘，为了决定他们谁能娶这个姑娘，他们决定用手枪进行一次决斗。小李的命中率是30％，小黄比他好些，命中率是50％，最出色的枪手是小林，他从不失误，命中率是100％。由于这个显而易见的事实，为公平起见，他们决定按这样的顺序：小李先开枪，小黄第二，小林最后。然后这样循环，直到他们只剩下一个人。那么这三个人中谁活下来的机会最大呢？他们都应该采取什么样的策略？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答案：小林在轮到自己且小黄没死的条件下必杀黄，再跟菜鸟李单挑。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所以黄在林没死的情况下必打林，否则自己必死。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小李经过计算比较（过程略），会决定自己先打小林。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于是经计算，小李有873/2600≈33.6%的生机；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小黄有109/260≈41.9%的生机；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小林有24.5%的生机。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哦，这样，那小李的第一枪会朝天开，以后当然是打敌人，谁活着打谁；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小黄一如既往先打林，小林还是先干掉黄，冤家路窄啊！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最后李，黄，林存活率约38：27：35；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菜鸟活下来抱得美人归的几率大。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李先放一空枪（如果合伙干中林，自己最吃亏）黄会选林打一枪（如不打林，自己肯定先玩完了）林会选黄打一枪（毕竟它命中率高）李黄对决0.3:0.280.4可能性李林对决0.3:0.60.6可能性成功率0.73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李和黄打林李黄对决0.3:0.40.7*0.4可能性李林对决0.3:0.7*0.6*0.70.7*0.6可能性成功率0.64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一间囚房里关押着两个犯人。每天监狱都会为这间囚房提供一罐汤，让这两个犯人自己来分。起初，这两个人经常会发生争执，因为他们总是有人认为对方的汤比自己的多。后来他们找到了一个两全其美的办法：一个人分汤，让另一个人先选。于是争端就这么解决了。可是，现在这间囚房里又加进来一个新犯人，现在是三个人来分汤。必须寻找一个新的方法来维持他们之间的和平。该怎么办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答案：心理问题，不是逻辑问题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是让甲分汤，分好后由乙和丙按任意顺序给自己挑汤，剩余一碗留给甲。这样乙和丙两人的总和肯定是他们两人可拿到的最大。然后将他们两人的汤混合之后再按两人的方法再次分汤。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答案：要想让新放的硬币不与原先的硬币重叠，两个硬币的圆心距必须大于直径。也就是说，对于桌面上任意一点，到最近的圆心的距离都小于2，所以，整个桌面可以用n个半径为2的硬币覆盖。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把桌面和硬币的尺度都缩小一倍，那么，长、宽各是原桌面一半的小桌面，就可以用n个半径为1的硬币覆盖。那么，把原来的桌子分割成相等的4块小桌子，那么每块小桌子都可以用n个半径为1的硬币覆盖，因此，整个桌面就可以用4n个半径为1的硬币覆盖。</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【6】一个球、一把长度大约是球的直径2/3长度的直尺.你怎样测出球的半径？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答案：方法很多，看看谁的比较巧妙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【7】五个大小相同的一元人民币硬币。要求两两相接触，应该怎么摆？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答案：底下放一个1，然后2 3放在1上面，另外的4 5竖起来放在1的上面。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猜牌问题S先生、P先生、Q先生他们知道桌子的抽屉里有16张扑克牌：红桃A、Q、4黑桃J、8、4、2、7、3草花K、Q、5、4、6方块A、5。约翰教授从这16张牌中挑出一张牌来，并把这张牌的点数告诉P先生，把这张牌的花色告诉Q先生。这时，约翰教授问P先生和Q先生：你们能从已知的点数或花色中推知这张牌是什么牌吗？于是，S先生听到如下的对话：P先生：我不知道这张牌。Q先生：我知道你不知道这张牌。P先生：现在我知道这张牌了。Q先生：我也知道了。听罢以上的对话，S先生想了一想之后，就正确地推出这张牌是什么牌。请问：这张牌是什么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答案： 方块5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一个教授逻辑学的教授，有三个学生，而且三个学生均非常聪明！一天教授给他们出了一个题，教授在每个人脑门上贴了一张纸条并告诉他们，每个人的纸条上都写了一个正整数，且某两个数的和等于第三个！（每个人可以看见另两个数，但看不见自己的）教授问第一个学生：你能猜出自己的数吗？回答：不能，问第二个，不能，第三个，不能，再问第一个，不能，第二个，不能，第三个：我猜出来了，是144！教授很满意的笑了。请问您能猜出另外两个人的数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经过第一轮，说明任何两个数都是不同的。第二轮，前两个人没有猜出，说明任何一个数都不是其它数的两倍。现在有了以下几个条件：1.每个数大于02.两两不等3.任意一个数不是其他数的两倍。每个数字可能是另两个之和或之差，第三个人能猜出144，必然根据前面三个条件排除了其中的一种可能。假设：是两个数之差，即x－y＝144。这时1（x，y&gt;0）和2（x！＝y）都满足，所以要否定x＋y必然要使3不满足，即x＋y＝2y，解得x＝y，不成立（不然第一轮就可猜出），所以不是两数之差。因此是两数之和，即x＋y＝144。同理，这时1，2都满足，必然要使3不满足，即x－y＝2y，两方程联立，可得x＝108，y＝36。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这两轮猜的顺序其实分别为这样：第一轮（一号，二号），第二轮（三号，一号，二号）。这样分大家在每轮结束时获得的信息是相同的（即前面的三个条件）。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那么就假设我们是C，来看看C是怎么做出来的：C看到的是A的36和B的108，因为条件，两个数的和是第三个，那么自己要么是72要么是144（猜到这个是因为72的话，108就是36和72的和，144的话就是108和36的和。这样子这句话看不懂的举手）: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假设自己（C）是72的话，那么B在第二回合的时候就可以看出来，下面是如果C是72，B的思路：这种情况下，B看到的就是A的36和C的72，那么他就可以猜自己，是36或者是108（猜到这个是因为36的话，36加36等于72，108的话就是36和108的和）：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如果假设自己（B）头上是36，那么，C在第一回合的时候就可以看出来，下面是如果B是36，C的思路：这种情况下，C看到的就是A的36和B的36，那么他就可以猜自己，是72或者是0（这个不再解释了）：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如果假设自己（C）头上是0，那么，A在第一回合的时候就可以看出来，下面是如果C是0，A的思路：这种情况下，A看到的就是B的36和C的0，那么他就可以猜自己，是36或者是36（这个不再解释了），那他可以一口报出自己头上的36。（然后是逆推逆推逆推），现在A在第一回合没报出自己的36，C（在B的想象中）就可以知道自己头上不是0，如果其他和B的想法一样（指B头上是36），那么C在第一回合就可以报出自己的72。现在C在第一回合没报出自己的36，B（在C的想象中）就可以知道自己头上不是36，如果其他和C的想法一样（指C头上是72），那么B在第二回合就可以报出自己的108。现在B在第二回合没报出自己的108，C就可以知道自己头上不是72，那么C头上的唯一可能就是144了。</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史上最雷人的应聘者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某城市发生了一起汽车撞人逃跑事件，该城市只有两种颜色的车,蓝15%绿85%，事发时有一个人在现场看见了，他指证是蓝车，但是根据专家在现场分析,当时那种条件能看正确的可能性是80%那么,肇事的车是蓝车的概率到底是多少?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答案：15%*80%/(85％×20％＋15%*80%)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有一人有240公斤水，他想运往干旱地区赚钱。他每次最多携带60公斤，并且每前进一公里须耗水1公斤（均匀耗水）。假设水的价格在出发地为0，以后，与运输路程成正比，（即在10公里处为10元/公斤，在20公里处为20元/公斤......），又假设他必须安全返回，请问，他最多可赚多少钱？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答案：f(x)=(60-2x)*x,当x=15时，有最大值450。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450×4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现在共有100匹马跟100块石头，马分3种，大型马；中型马跟小型马。其中一匹大马一次可以驮3块石头，中型马可以驮2块，而小型马2头可以驮一块石头。问需要多少匹大马，中型马跟小型马？（问题的关键是刚好必须是用完100匹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答案： 6种结果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【13】1=5，2=15，3=215，4=2145那么5=?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答案：因为1=5，所以5=1．</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有2n个人排队进电影院，票价是50美分。在这2n个人当中，其中n个人只有50美分，另外n个人有1美元（纸票子）。愚蠢的电影院开始卖票时1分钱也没有。问：有多少种排队方法使得每当一个拥有1美元买票时，电影院都有50美分找钱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注：1美元=100美分拥有1美元的人，拥有的是纸币，没法破成2个50美分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答案：本题可用递归算法，但时间复杂度为2的n次方，也可以用动态规划法，时间复杂度为n的平方，实现起来相对要简单得多，但最方便的就是直接运用公式：排队的种数=(2n)!/[n!(n+1)!]。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如果不考虑电影院能否找钱，那么一共有(2n)!/[n!n!]种排队方法（即从2n个人中取出n个人的组合数），对于每一种排队方法，如果他会导致电影院无法找钱，则称为不合格的，这种的排队方法有(2n)!/[(n-1)!(n+1)!]（从2n个人中取出n-1个人的组合数）种，所以合格的排队种数就是(2n)!/[n!n!]- (2n)!/[(n-1)!(n+1)!] =(2n)!/[n!(n+1)!]。至于为什么不合格数是(2n)!/[(n-1)!(n+1)!]，说起来太复杂，这里就不讲了。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【15】一个人花8块钱买了一只鸡，9块钱卖掉了，然后他觉得不划算，花10块钱又买回来了，11块卖给另外一个人。问他赚了多少?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答案：2元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有一种体育竞赛共含M个项目，有运动员A，B，C参加，在每一项目中，第一,第二,第三名分别的X，Y，Z分，其中X,Y,Z为正整数且X&gt;Y&gt;Z。最后A得22分，B与C均得9分，B在百米赛中取得第一。求M的值，并问在跳高中谁得第二名。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答案：因为ABC三人得分共40分,三名得分都为正整数且不等,所以前三名得分最少为6分,40=5*8=4*10=2*20=1*20,不难得出项目数只能是5.即M=5.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A得分为22分,共5项,所以每项第一名得分只能是5,故A应得4个一名一个二名.22=5*4+2,第二名得1分,又B百米得第一,所以A只能得这个第二.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B的5项共9分,其中百米第一5分,其它4项全是1分,9=5+1=1+1+1.即B除百米第一外全是第三,跳高第二必定是C所得.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【17】前提：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 有五栋五种颜色的房子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 每一位房子的主人国籍都不同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 这五个人每人只喝一种饮料，只抽一种牌子的香烟，只养一种宠物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 没有人有相同的宠物，抽相同牌子的香烟，喝相同的饮料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提示：１　 英国人住在红房子里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２　 瑞典人养了一条狗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３　 丹麦人喝茶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４　 绿房子在白房子左边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５　 绿房子主人喝咖啡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６　 抽ＰＡＬＬ　ＭＡＬＬ烟的人养了一只鸟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７　 黄房子主人抽ＤＵＮＨＩＬＬ烟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８　 住在中间那间房子的人喝牛奶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９　 挪威人住第一间房子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１０　抽混合烟的人住在养猫人的旁边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１１　养马人住在抽ＤＵＮＨＩＬＬ烟的人旁边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１２　抽ＢＬＵＥ　ＭＡＳＴＥＲ烟的人喝啤酒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１３　德国人抽ＰＲＩＮＣＥ烟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１４　挪威人住在蓝房子旁边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１５　抽混合烟的人的邻居喝矿泉水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问题是：谁养鱼？？？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答案：第一间是黄房子，挪威人住，喝矿泉水，抽DUNHILL香烟，养猫；! f/ [% a: \6 L! J. Q9 x第二间是蓝房子，丹麦人住，喝茶，抽混合烟，养马；+ o8 _0 S) L8 i' E' u第三间是红房子，英国人住，喝牛奶，抽PALL MALL烟，养鸟；/ N9 o/ n2 M# U" c第四间是绿房子，德国人住，喝咖啡，抽PRINCE烟，养猫、马、鸟、狗以外的宠物；7 P5 l) G, G, |; C, {7 V第五间是白房子，瑞典人住，喝啤酒，抽BLUE MASTER烟，养狗。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【18】5个人来自不同地方，住不同房子，养不同动物，吸不同牌子香烟，喝不同饮料，喜欢不同食物。根据以下线索确定谁是养猫的人。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 红房子在蓝房子的右边，白房子的左边（不一定紧邻）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 黄房子的主人来自香港，而且他的房子不在最左边。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 爱吃比萨的人住在爱喝矿泉水的人的隔壁。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 来自北京的人爱喝茅台，住在来自上海的人的隔壁。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 吸希尔顿香烟的人住在养马人的右边隔壁。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 爱喝啤酒的人也爱吃鸡。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 绿房子的人养狗。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 爱吃面条的人住在养蛇人的隔壁。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 来自天津的人的邻居（紧邻）一个爱吃牛肉，另一个来自成都。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10．养鱼的人住在最右边的房子里。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11．吸万宝路香烟的人住在吸希尔顿香烟的人和吸“555”香烟的人的中间（紧邻）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12．红房子的人爱喝茶。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13．爱喝葡萄酒的人住在爱吃豆腐的人的右边隔壁。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14．吸红塔山香烟的人既不住在吸健牌香烟的人的隔壁，也不与来自上海的人相邻。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15．来自上海的人住在左数第二间房子里。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16．爱喝矿泉水的人住在最中间的房子里。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17．爱吃面条的人也爱喝葡萄酒。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18．吸“555”香烟的人比吸希尔顿香烟的人住的靠右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答案：第一间是兰房子，住北京人，养马，抽健牌香烟，喝茅台，吃豆腐；2 G7 x% z0 v; C第二间是绿房子，住上海人，养狗，抽希尔顿，喝葡萄酒，吃面条；% C2 k4 o8 t" p6 L* x第三间是黄房子，住香港人，养蛇，抽万宝路，喝矿泉水，吃牛肉；&amp; N" S% x# o3 a; g第四间是红房子，住天津人，抽555，喝茶，吃比萨；7 \5 s. J# d, Q/ N% N' O# ]第五间是白房子，住成都人，养鱼，抽红塔山，喝啤酒，吃鸡。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【19】斗地主附残局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地主手中牌2、K、Q、J、10、9、8、8、6、6、5、5、3、3、3、3、7、7、7、7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长工甲手中牌大王、小王、2、A、K、Q、J、10、Q、J、10、9、8、5、5、4、4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长工乙手中牌2、2、A、A、A、K、K、Q、J、10、9、9、8、6、6、4、4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三家都是明手，互知底牌。要求是：在三家都不打错牌的情况下，地主必须要么输要么赢。问：哪方会赢？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答案：无解地主怎么出都会输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【20】一楼到十楼的每层电梯门口都放着一颗钻石，钻石大小不一。你乘坐电梯从一楼到十楼，每层楼电梯门都会打开一次，只能拿一次钻石，问怎样才能拿到最大的一颗？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答案：先拿下第一楼的钻石，然后在每一楼把手中的钻石与那一楼的钻石相比较，如果那一楼的钻石比手中的钻石大的话那就把手中的钻石换成那一层的钻石。</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【21】U2合唱团在17分钟 内得赶到演唱会场，途中必需跨过一座桥，四个人从桥的同一端出发，你得帮助他们到达另一端，天色很暗，而他们只有一只手电筒。一次同时最多可以有两人一起 过桥，而过桥的时候必须持有手电筒，所以就得有人把手电筒带来带去，来回桥两端。手电筒是不能用丢的方式来传递的。四个人的步行速度各不同，若两人同行则 以较慢者的速度为准。Bono需花1分钟过桥，Edge需花2分钟过桥，Adam需花5分钟过桥，Larry需花10分钟过桥。他们要如何在17分钟内过 桥呢？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2＋1先过 2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然后1回来送手电筒 1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5＋10再过 10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2回来送手电筒 2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2＋1过去 2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总共2＋1＋10＋2＋2＝17分钟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【22】一个家庭有两个小孩，其中有一个是女孩，问另一个也是女孩的概率（假定生男生女的概率一样） 1/3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答案：样本空间为（男男）（女女）（男女）（女男）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A＝（已知其中一个是女孩）＝）（女女）（男女）（女男）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B＝（另一个也是女孩）＝（女女）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于是P（B／A）＝P（AB）／P（A）＝（1／4）／（3／4）＝1／3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【23】为什么下水道的盖子是圆的？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答案：不会掉下去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【24】有7克、2克砝码各一个，天平一只，如何只用这些物品三次将140克的盐分成50、90克各一份？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答案：140-&gt;70＋70 70-&gt;35＋35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35＋70＝105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105-&gt;50＋7 ＋ 55＋2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55＋35＝90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【25】芯片测试：有2k块芯片，已知好芯片比坏芯片多．请设计算法从其中找出一片 好芯片，说明你所用的比较次数上限． 其中：好芯片和其它芯片比较时，能正确给出另一块芯片是好还是坏． 坏芯片和其它芯片比较时，会随机的给出好或是坏。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把第一块芯片与其它逐一对比，看看其它芯片对第一块芯片给出的是好是坏，如果给出是好的过半，那么说明这是好芯片，完毕。如果给出的是坏的过半，说明第一块芯片是坏的，那么就要在那些在给出第一块芯片是坏的芯片中，重复上述步骤，直到找到好的芯片为止。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【26】12个球一个天平，现知道只有一个和其它的重量不同，问怎样称才能用三次就找到那个球。13个呢？（注意此题并未说明那个球的重量是轻是重）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答案：12个时可以找出那个是重还是轻，13个时只能找出是哪个球，轻重不知。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把球编为①②③④⑤⑥⑦⑧⑨⑩⑾⑿。（13个时编号为⒀）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第一次称：先把①②③④与⑤⑥⑦⑧放天平两边，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㈠如相等，说明特别球在剩下4个球中。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把①⑨与⑩⑾作第二次称量，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⒈如相等，说明⑿特别，把①与⑿作第三次称量即可判断是⑿是重还是轻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⒉如①⑨＜⑩⑾说明要么是⑩⑾中有一个重的，要么⑨是轻的。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把⑩与⑾作第三次称量，如相等说明⑨轻，不等可找出谁是重球。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⒊如①⑨＞⑩⑾说明要么是⑩⑾中有一个轻的，要么⑨是重的。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把⑩与⑾作第三次称量，如相等说明⑨重，不等可找出谁是轻球。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㈡如左边＜右边，说明左边有轻的或右边有重的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把①②⑤与③④⑥做第二次称量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⒈如相等，说明⑦⑧中有一个重，把①与⑦作第三次称量即可判断是⑦与⑧中谁是重球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⒉如①②⑤＜③④⑥说明要么是①②中有一个轻的，要么⑥是重的。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把①与②作第三次称量，如相等说明⑥重，不等可找出谁是轻球。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⒊如①②⑤＞③④⑥说明要么是⑤是重的，要么③④中有一个是轻的。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把③与④作第三次称量，如相等说明⑤重，不等可找出谁是轻球。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㈢如左边＞右边，参照㈡相反进行。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当13个球时，第㈠步以后如下进行。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把①⑨与⑩⑾作第二次称量，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⒈如相等，说明⑿⒀特别，把①与⑿作第三次称量即可判断是⑿还是⒀特别，但判断不了轻重了。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　　　　⒉不等的情况参见第㈠步的⒉⒊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【27】100个人回答五道试题，有81人答对第一题，91人答对第二题，85人答对第三题，79人答对第四题，74人答对第五题，答对三道题或三道题以上的人算及格， 那么，在这100人中，至少有（ ）人及格。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答案：首先求解原题。每道题的答错人数为（次序不重要）：26，21，19，15，9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第3分布层：答错3道题的最多人数为：（26+21+19+15+9）/3=30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第2分布层：答错2道题的最多人数为：（21+19+15+9）/2=32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第1分布层：答错1道题的最多人数为：（19+15+9）/1=43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Max_3=Min(30, 32, 43)=30。因此答案为：100-30=70。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其实，因为26小于30，所以在求出第一分布层后，就可以判断答案为70了。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要让及格的人数最少，就要做到两点：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1. 不及格的人答对的题目尽量多，这样就减少了及格的人需要答对的题目的数量，也就只需要更少的及格的人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2. 每个及格的人答对的题目数尽量多，这样也能减少及格的人数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由1得每个人都至少做对两道题目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由2得要把剩余的210道题目分给其中的70人： 210/3 = 70，让这70人全部题目都做对，而其它30人只做对了两道题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也很容易给出一个具体的实现方案：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让70人答对全部五道题，11人仅答对第一、二道题，10人仅答对第二、三道题，5人答对第三、四道题，4人仅答对第四、五道题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显然稍有变动都会使及格的人数上升。所以最少及格人数就是70人！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【28】陈奕迅有首歌叫十年吕珊有首歌叫3650夜那现在问,十年可能有多少天?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答案：十年可能包含2-3个闰年，3652或3653天。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1900年这个闰年就是28天，1898~1907这10年就是3651天，闰年如果是整百的倍数，如1800，1900，那么这个数必须是400的倍数才有29天，比如1900年2月有28天，2000年2月有29天。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【29】1，11，21，1211，111221，下一个数是什么？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答案：下行是对上一行的解释 所以新的应该是3个1 2个2 1个1 ：312211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【30】烧一根不均匀的绳要用一个小时，如何用它来判断半个小时？烧一根不均匀的绳,从头烧到尾总共需要1个小时。现在有若干条材质相同的绳子,问如何用烧绳的方法来计时一个小时十五分钟呢? （微软的笔试题）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一，一根绳子从两头烧，烧完就是半个小时。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二，一根要一头烧，一根从两头烧，两头烧完的时候（30分），将剩下的一根另一端点着，烧尽就是45分钟。再从两头点燃第三根，烧尽就是1时15分。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共有三类药，分别重1g,2g,3g，放到若干个瓶子中，现在能确定每个瓶子中只有其中一种药，且每瓶中的药片足够多，能只称一次就知道各个瓶子中都是盛的哪类药吗？如果有4类药呢？5类呢？N类呢(N可数)？如果是共有m个瓶子盛着n类药呢(m，n为正整数，药的质量各不相同但各种药的质量已知)？你能只称一次就知道每瓶的药是什么吗？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注：当然是有代价的，称过的药我们就不用了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答案：第一个瓶子拿出一片，第二个瓶子拿出四片，第三个拿出十六片，……第m个拿出n+1的m-1次方片。把所有这些药片放在一起称重量。</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【32】假设在桌上有三个密封的盒，一个盒中有2枚银币(1银币=10便士)，一个盒中有2枚镍币(1镍币=5便士)，还有一个盒中有1枚银币和1枚镍币。这些盒子被标上10便士、 15便士和20便士，但每个标签都是错误的。允许你从一个盒中拿出1枚硬币放在盒前，看到这枚硬币，你能否说出每个盒内装的东西呢？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答案：取出标着15便士的盒中的一个硬币，如果是银的说明这个盒是20便士的，如果是镍的说明这个盒是10便士的，再由每个盒的标签都是错误的可以推出其它两个盒里的东西。</w:t>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【33】有一个大西瓜,用水果刀平整地切,总共切9刀,最多能切成多少份,最少能切成多少份?主要是过程，结果并不是最重要的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答案：最少10，最多130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见下表，表中蓝色部分服从2为底的指数函数规律，红色部分的数值均为其左边与左上角的两个数之和。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x 0 123  4  5  678  9</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x个点最多能把直线分成多少部分 123  4  5  678  9  10</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x条直线最多能把平面分成多少部分 124  7  11  162229  37  46</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x个平面最多能把空间分成多少部分 124  8  15  264264  93  130</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【34】一个巨大的圆形水池，周围布满了老鼠洞。猫追老鼠到水池边，老鼠未来得及进洞就掉入水池里。猫继续沿水池边缘企图捉住老鼠（猫不入水）。已知V猫=4V鼠。问老鼠是否有办法摆脱猫的追逐？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答案：第一步：游到水池中心。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第二步：从水池中心游到距中心R/4处，并始终保持鼠、水池中心、猫在一直线上。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第三步：沿与中心相反方向的直线游3R/4就可以到达水池边，而猫沿圆周到达那里需要3.14R，所以捉不到老鼠。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三个阶段如下图所示：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[/url]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【35】有三个桶，两个大的可装8斤的水，一个小的可装3斤的水，现在有16斤水装满了两大桶就是8斤的桶，小桶空着，如何把这16斤水分给4个人，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i w:val="0"/>
          <w:caps w:val="0"/>
          <w:color w:val="555555"/>
          <w:spacing w:val="0"/>
          <w:sz w:val="21"/>
          <w:szCs w:val="21"/>
        </w:rPr>
      </w:pPr>
      <w:r>
        <w:rPr>
          <w:rFonts w:hint="eastAsia" w:ascii="微软雅黑" w:hAnsi="微软雅黑" w:eastAsia="微软雅黑" w:cs="微软雅黑"/>
          <w:i w:val="0"/>
          <w:caps w:val="0"/>
          <w:color w:val="3333FF"/>
          <w:spacing w:val="0"/>
          <w:sz w:val="21"/>
          <w:szCs w:val="21"/>
          <w:bdr w:val="none" w:color="auto" w:sz="0" w:space="0"/>
          <w:shd w:val="clear" w:fill="FFFFFF"/>
        </w:rPr>
        <w:t>答案：每人4斤。没有其他任何工具，4人自备容器，分出去的水不可再要回来。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表示为880，接下来，将一个大桶的水倒入小桶中，倒满，表示为853，（第2个大桶减3，小桶加3）则过程如下：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880——853：将3斤给第1个人，变为850（此时4人分别有水3-0-0-0）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850——823：将2斤给第2个人，变为803（此时4人分别有水3-2-0-0）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803——830——533——560——263——281：将1斤给第1个人，变为280（此时4人分别有水4-2-0-0）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280——253——703——730——433——460——163：将1斤给第3个人，变为063（此时4人分别有水4-2-1-0）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063——081：将1斤给第4个人，变为080（此时4人分别有水4-2-1-1） </w:t>
      </w:r>
      <w:r>
        <w:rPr>
          <w:rFonts w:hint="eastAsia" w:ascii="微软雅黑" w:hAnsi="微软雅黑" w:eastAsia="微软雅黑" w:cs="微软雅黑"/>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i w:val="0"/>
          <w:caps w:val="0"/>
          <w:color w:val="3333FF"/>
          <w:spacing w:val="0"/>
          <w:sz w:val="21"/>
          <w:szCs w:val="21"/>
          <w:bdr w:val="none" w:color="auto" w:sz="0" w:space="0"/>
          <w:shd w:val="clear" w:fill="FFFFFF"/>
        </w:rPr>
        <w:t>080——053——350——323：将2斤给第2个人，将2个3斤分别给第3、4个人，（此时4人分别有水4-4-4-4）</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Style w:val="5"/>
          <w:rFonts w:hint="eastAsia" w:ascii="微软雅黑" w:hAnsi="微软雅黑" w:eastAsia="微软雅黑" w:cs="微软雅黑"/>
          <w:b/>
          <w:i w:val="0"/>
          <w:caps w:val="0"/>
          <w:color w:val="4F4F4F"/>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b/>
          <w:i w:val="0"/>
          <w:caps w:val="0"/>
          <w:color w:val="333333"/>
          <w:spacing w:val="0"/>
          <w:sz w:val="21"/>
          <w:szCs w:val="21"/>
          <w:bdr w:val="none" w:color="auto" w:sz="0" w:space="0"/>
          <w:shd w:val="clear" w:fill="FFFFFF"/>
        </w:rPr>
        <w:t>【36】从前有一位老钟表匠，为一个教堂装一只大钟。他年老眼花，把长短针装配错了，短针走的速度反而是长针的12倍。装配的时候是上午6点，他把短针指在“6 ”上，长针指在“12”上。老钟表匠装好就回家去了。人们看这钟一会儿7点，过了不一会儿就8点了，都很奇怪，立刻去找老钟表匠。等老钟表匠赶到，已经是下午7点多钟。他掏出怀表来一对，钟准确无误，疑心人们有意捉弄他，一生气就回去了。这钟还是8点、9点地跑，人们再去找钟表匠。老钟表匠第二天早晨8点多赶来用表一对，仍旧准确无误。请你想一想，老钟表匠第一次对表的时候是7点几分？第二次对表又是8点几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答案：7点x分：(7+x/60)/12=x/60 x=7*60=420/11=38.2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第一次是7点38分，第二次是8点44分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【37】今有2匹马、3头牛和4只羊，它们各自的总价都不满10000文钱（古时的货币单位）。如果2匹马加上1头牛，或者3 头牛加上1只羊，或者4只羊加上1匹马，那么它们各自的总价都正好是10000文钱了。问：马、牛、羊的单价各是多少文钱？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答案：3600 2800 1600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38】一天，harlan的店里来了一位顾客，挑了25元的货，顾客拿出100元，harlan没零钱找不开，就到隔壁飞白的店里把这100元换成零钱，回来给顾客找了75元零钱。过一会，飞白来找harlan，说刚才的是假钱，harlan马上给飞白换了张真钱，问harlan赔了多少钱？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答案：100</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39】猴子爬绳这道力学怪题乍看非常简单，可是据说它却使刘易斯．卡罗尔感到困惑。至于这道怪题是否由这位因《爱丽丝漫游奇境记》而闻名的牛津大学数学专家提出来的，那就不清楚了。总之，在一个不走运的时刻，他就下述问题征询人们的意见:一根绳子穿过无摩擦力的滑轮，在其一端悬挂着一只10磅重的砝码，绳子的另一端有只猴子，同砝码正好取得平衡。当猴子开始向上爬时，砝码将如何动作呢?"真奇怪，"卡罗尔写道，"许多优秀的数学家给出了截然不同的答案。普赖斯认为砝码将向上升，而且速度越来越快。克利夫顿(还有哈考特)则认为，砝码将以与猴子一样的速度向上升起，然而桑普森却说，砝码将会向下降!"一位杰出的机械工程师说"这不会比苍蝇在绳子上爬更起作用"，而一位科学家却认为"砝码的上升或下降将取决于猴子吃苹果速度的倒数"，然而还得从中求出猴子尾巴的平方根。严肃地说，这道题目非常有趣，值得认真推敲。它很能说明趣题与力学问题之间的紧密联系。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答案：砝码将以与猴子相同的速度上升，因为它们质量相同，受力也相同。</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【40】两个空心球，大小及重量相同，但材料不同。一个是金，一个是铅。空心球表面图有相同颜色的油漆。现在要求在不破坏表面油漆的条件下用简易方法指出哪个是金的，哪个是铅的。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答案：旋转看速度，金的密度大，质量相同，所以金球的实际体积较小，因为外半径相同，所以金球的内半径较大，所以金球的转动惯量大，在相同的外加力矩之下，金球的角加速度较小，所以转得慢。</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【41】有23枚硬币在桌上，10枚正面朝上。假设别人蒙住你的眼睛，而你的手又摸不出硬币的反正面。让你用最好的方法把这些硬币分成两堆，每堆正面朝上的硬币个数相同。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答案：分成10＋13两堆， 然后翻转10的那堆</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【42】三个村庄A、B、C和三个城镇A、B、C坐落在如图所示的环形山内。由于历史原因，只有同名的村与镇之间才有来往。为方便交通，他们准备修铁路。问题是：如何在这个环形山内修三条铁路连通A村与A镇， B村与B镇，C村与C镇。而这些铁路相互不能相交。（挖山洞、修立交桥都不算，绝对是平面问题）。想出答案再想想这个题说明什么问题。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 答案如右图：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【43】屋里三盏灯泡,屋外三个开关,一个开关仅控制一盏灯,屋外看不到屋里怎样只进屋一次,就知道哪个开关控制哪盏灯?四盏呢~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答案：温度，先开一盏，足够长时间后关了，开另一盏，进屋看，亮的为后来开的，摸起来热的为先开的，剩下的一盏也就确定了。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四盏的情况：设四个开关为ABCD，先开AB，足够长时间后关B开C，然后进屋，又热又亮为A，只热不亮为B，只亮不热为C，不亮不热为D。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【44】2+7-2+7全部有火柴根组成，移动其中任何一根，答案要求为30说明：因为书写问题作如下解释，2是由横折横三根组成，7是由横折两根组成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1, 改变赋值号.比如+,-,=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2, 注意质数.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 可能把画面颠倒过来.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 然后就可以去考虑更改其他数字更改了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答案：247-217＝30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45】5名海盗抢得了窖藏的100块金子，并打算瓜分这些战利品。这是一些讲民主的海盗（当然是他们自己特有的民主），他们的习惯是按下面的方式进行分配：最厉害的一名海盗提出分配方案，然后所有的海盗（包括提出方案者本人）就此方案进行表决。如果50%或更多的海盗赞同此方案，此方案就获得通过并据此分配战利品。否则提出方案的海盗将被扔到海里，然后下一名最厉害的海盗又重复上述过程。所有的海盗都乐于看到他们的一位同伙被扔进海里，不过，如果让他们选择的话，他们还是宁可得一笔现金。他们当然也不愿意自己被扔到海里。所有的海盗都是有理性的，而且知道其他的海盗也是有理性的。此外，没有两名海盗是同等厉害的——这些海盗按照完全由上到下的等级排好了座次，并且每个人都清楚自己和其他所有人的等级。这些金块不能再分，也不允许几名海盗共有金块，因为任何海盗都不相信他的同伙会遵守关于共享金块的安排。这是一伙每人都只为自己打算的海盗。最凶的一名海盗应当提出什么样的分配方案才能使他获得最多的金子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答案：如果轮到第四个海盗分配：100，0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轮到第三个：99，0，1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轮到第二个：98，0，1，0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轮到第一个：97，0，1，0，2，这就是第一个海盗的最佳方案。</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【46】他们中谁的存活机率最大？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个囚犯，分别按1-5号在装有100颗绿豆的麻袋抓绿豆，规定每人至少抓一颗，而抓得最多和最少的人将被处死，而且，他们之间不能交流，但在抓的时候，可以摸出剩下的豆子数。问他们中谁的存活几率最大？提示：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1，他们都是很聪明的人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2，他们的原则是先求保命，再去多杀人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3，100颗不必都分完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4，若有重复的情况，则也算最大或最小，一并处死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答案：第一个人选择17时最优的。它有先动优势。他确实有可能被逼死，后面的2、3、4号也想把1号逼死，但做不到（起码确定性逼死做不到）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可以看一下，如果第1个人选择21，他的信息时暴露给第2个人的，那么，1号就将自己暴露在一个非常不利的环境下，2-4号就会选择20，五号就会被迫在1-19中选择，则1、5号处死。所以1号不会这样做，会选择一个更小的数。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1号选择一个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下面决定的就是1号会选择一个什么数，他仍然不会选择一个太大或太小的数，因为那样仍然是自己处于不利的地位（2-4号肯定不会留情面的），100/6=16.7（为什么除以6？因为5号会随机选择一个数，对1号来说要尽可能的靠近中央，2-4好也是如此，而且正因为2-4号如此，1号才如此... ...），最终必然是在16、17种选择的问题。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对16、17进行概率的计算之后，就得出了3个人选择17，第四个人选择16时，为均衡的状态，第4号虽然选择16不及前三个人选择17生存的机会大，但是若选择17则整个游戏的人必死（包括他自己）！第3号没有动力选择16，因为计算概率可知生存机会不如17。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所以选择为17、17、17、16、X（1-33随机），1-3号生存机会最大。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答案：这堆桃子至少有3121只。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第一只猴子扔掉1个，拿走624个，余2496个；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第二只猴子扔掉1个，拿走499个，余1996个；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第三只猴子扔掉1个，拿走399个，余1596个；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第四只猴子扔掉1个，拿走319个，余1276个；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第五只猴子扔掉1个，拿走255个，余4堆，每堆255个。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如果不考虑正负，-4为一解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考虑到要5个猴子分，假设分n次。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则题目的解: 5^n-4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本题为5^5-4=3121.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设共a个桃，剩下b个桃，则b=(4/5)((4/5)((4/5)((4/5)((4/5)(a-1)-1)-1)-1)-1)-1)，即b=（1024a-8404）/3125 ; a=3b+8+53*(b+4)/1024，而53跟1024不可约，则令b=1020可有最小解，得a=3121 ,设桃数x,得方程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4/5{4/5{4/5[4/5(x-1)-1]-1}-1}=5n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展开得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256x=3125n+2101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故x=(3125n+2101)/256=12n+8+53*(n+1)/256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因为53与256不可约,所以判断n=255有一解.x为整数,等于3121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48】话说某天一艘海盗船被天下砸下来的一头牛给击中了,5个倒霉的家伙只好逃难到一个孤岛,发现岛上孤零零的,幸好有有棵椰子树,还有一只猴子!大家把椰子全部采摘下来放在一起,但是天已经很晚了,所以就睡觉先.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晚上某个家伙悄悄的起床,悄悄的将椰子分成5份,结果发现多一个椰子,顺手就给了幸运的猴子,然后又悄悄的藏了一份,然后把剩下的椰子混在一起放回原处,最后还是悄悄滴回去睡觉了.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过了会儿,另一个家伙也悄悄的起床,悄悄的将剩下的椰子分成5份,结果发现多一个椰子,顺手就又给了幸运的猴子,然后又悄悄滴藏了一份,把剩下的椰子混在一起放回原处,最后还是悄悄滴回去睡觉了.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又过了一会 ......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又过了一会 ...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总之5个家伙都起床过,都做了一样的事情。早上大家都起床,各自心怀鬼胎的分椰子了,这个猴子还真不是一般的幸运,因为这次把椰子分成5分后居然还是多一个椰子,只好又给它了.问题来了,这堆椰子最少有多少个?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答案：这堆椰子最少有15621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第一个人给了猴子1个，藏了3124个，还剩12496个；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第二个人给了猴子1个，藏了2499个，还剩9996个；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第三个人给了猴子1个，藏了1999个，还剩7996个；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第四个人给了猴子1个，藏了1599个，还剩6396个；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第五个人给了猴子1个，藏了1279个，还剩5116个；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最后大家一起分成5份，每份1023个，多1个，给了猴子。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【49】小明和小强都是张老师的学生，张老师的生日是M月N日，2人都知道张老师的生日是下列10组中的一天，张老师把M值告诉了小明，把N值告诉了小强，张老师问他们知道他的生日是那一天吗？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3月4日 3月5日 3月8日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6月4日 6月7日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9月1日 9月5日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12月1日 12月2日 12月8日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小明说：如果我不知道的话，小强肯定也不知道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小强说：本来我也不知道，但是现在我知道了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小明说：哦，那我也知道了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请根据以上对话推断出张老师的生日是哪一天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答案：9.1</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【50】一逻辑学家误入某部落，被囚于牢狱，酋长欲意放行，他对逻辑学家说：“今有两门，一为自由，一为死亡，你可任意开启一门。现从两个战士中选择一人负责解答你所提的任何一个问 题（Y/N），其中一个天性诚实，一人说谎成性，今后生死任你选择。”逻辑学家沉思片刻，即向一战士发问，然后开门从容离去。逻辑学家应如何发问？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问：如果我问另一个人死亡之门在哪里，他会怎么回答？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答案：最终得到的回答肯定是指向自由之门的。</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【51】说从前啊,有一个富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答案：老婆的儿子</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【52】“有一牧场，已知养牛27头，6天把草吃尽；养牛23头，9天把草吃尽。如果养牛21头，那么几天能把牧场上的草吃尽呢？并且牧场上的草是不断生长的。”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答案：设牛每天吃掉x，草每天长出y，原来有牧场的草量是a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a=(27x-y)*6=(23x-y)*9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可解出y=15x,a=72x,所以a=(21x-y)*12,所以需要12天。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【53】一个商人骑一头驴要穿越1000公里长的沙漠，去卖3000根胡萝卜。已知驴一次性可驮1000根胡萝卜，但每走一公里又要吃掉一根胡萝卜。问：商人共可卖出多少胡萝卜？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商人带驴驮1000根胡萝卜，先走250公里，这时，驴已吃250根，放下500根，原地返回，又吃掉250根。商人再带驴驮1000根胡萝卜，走到250公里处，这时，驴已吃250根，再驮上原先放的500根中的250根，继续前行至500公里处，这时，驴又吃250根，放下500根，剩250根返回250公里处，在驮上250公里处剩下的250根返回原地，这时驴又吃250根。商人再带驴驮1000根胡萝卜，走到500公里处，这时，驴已吃500根，再驮上原先放的500根，走出沙漠，驴吃掉500根，还剩500根。</w:t>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【54】10箱黄金，每箱100块，每块一两。有贪官，把某一箱的每块都磨去一钱。请称一次找到不足量的那个箱子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答案：第一箱子拿1块，第二箱子拿2块， 第n箱子拿n块，然后放在一起称，看看缺了几钱，缺了n钱就说明是第n个箱子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【55】你让工人为你工作７天，给工人的回报是一根金条。金条平分成相连的７段，你必须在每天结束时都付费，如果只许你两次把金条弄断，你如何给你的工人付费？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答案：把金条分成1，2，4三段。第一天1，第二天2，第三天1+2……第七天1+2+4。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56】有十瓶药，每瓶里都装有100片药（仿佛现在装一百片的少了，都是十片二十片的，不管，咱们就这么来了），其中有八瓶里的药每片重10克，另有两瓶里的药每片重9克。用一个蛮精确的小秤，只称一次，如何找出份量较轻的那两个药瓶？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等同54，但此题有一些变化，与众不同的瓶子有两个，只称一次的话，只能得到两个瓶子所缺的克数的总和，我们必须保证能从总和中唯一地得出两个瓶子的所缺数。第一个瓶可拿出1片，第二个拿2片，第三个拿3片，但第四个不能拿4片，因为如果结果缺了5克的话，你就不知道是缺了2+3还是1+4。所以第四个应拿5片，第五个应拿8片，第n个应拿a(n-1)+a(n-2)片。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【57】一个经理有三个女儿， 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显然3个女儿的年龄都不为0，要不爸爸就为0岁了，因此女儿的年龄都大于等于1岁。这样可以得下面的情况：1*1*11=11，1*2**10=20，1*3*9=27，1*4*8=32，1*5*7=35，{1*6*6=36}，{2*2*9=36}，2*3*8=48，2*4*7=56，2*5*6=60，3*3*7=63，3*4*6=72，3*5*5=75，4*4*5=80因为下属已知道经理的年龄，但仍不能确定经理三个女儿的年龄，说明经理是36岁（因为{1*6*6=36}，{2*2*9=36}），所以3个女儿的年龄只有2种情况，经理又说只有一个女儿的头发是黑的，说明只有一个女儿是比较大的，其他的都比较小，头发还没有长成黑色的，所以3个女儿的年龄分别为2，2，9！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【58】有三个人去住旅馆，住 三间房，每一间房?元，于是他们一共付给老板?，第二天，老板觉得三间房只需要?元就够了于是叫小弟退回?给三位客人，谁知小弟贪心,只退 回每人?，自己偷偷拿了ū，这样一来便等于那三位客人每人各花了九元，于是三个人一共花了?，再加上小弟独吞了不ū，总共是?。可是当初他 们三个人一共付出?那么还有?呢？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答案：应该是三个人付了9*3=27，其中2付给了小弟，25付给了老板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【59】有两位盲人，他们都各自买了两对黑袜和两对白袜，八对袜了的布质、大小完全相同，而每对袜了都有一张商标纸连着。两位盲人不小心将八对袜了混在一起。他们每人怎样才能取回黑袜和白袜各两对呢？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答案：拆开所有的袜子，每人一个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【60】有一辆火车以每小时 15公里的速度离开洛杉矶直奔纽约，另一辆火车以每小时20公里的速度从纽约开往洛杉矶。如果有一只鸟，以30公里每小时的速度和两辆火车同时启动，从洛杉矶出发，碰到另一辆车后返回，依次在两辆火车来回飞行，直到两辆火车相遇，请问，这只小鸟飞行了多长距离？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答案：设总距离为d，总共用时d/(15+20)，两车相遇，所以鸟飞了30*d/(15+20)=6d/7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61】你有两个罐子，每个罐子各有若干红色弹球和蓝色弹球，两个罐子共有50个红色弹球，50个蓝色弹球，随机选出一个罐子，随机从中选取出一个弹球，要使取出的是红球的概率最大，一开始两个罐子应放几个红球，几个蓝球？在你的计划中，得到红球的准确几率是多少？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答案：一个罐子放1红，一个罐子放49红和50蓝，这样得到红球的概率接近3/4。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【62】你有四个装药丸的罐子，每个药丸都有一定的重量，被污染的药丸是没被污染的重量＋1.只称量一次，如何判断哪个罐子的药被污染了？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与前面的54，56题相似。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【63】对一批编号为1～100，全部开关朝上(开)的灯进行以下操作：凡是1的倍数反方向拨一次开关；2的倍数反方向又拨一次开关；3的倍数反方向又拨一次开关……问：最后为关熄状态的灯的编号。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答案：1 4 9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【64】想象你在镜子前，请问，为什么镜子中的影像可以颠倒左右，却不能颠倒上下？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答案：实际上镜子并没有颠倒左右，而是颠倒前后。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答案：3 。如果只有1人戴黑帽子，那么第一次关灯他就会打自己耳光；如果有2人，第二次关灯他们就会打自己耳光；有n人戴帽子的话第n次关灯他们就会打自己耳光。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【66】两个圆环，半径分别是1和2，小圆在大圆内部绕大圆圆周一周，问小圆自身转了几周？如果在大圆的外部，小圆自身转几周呢？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答案：把大圆剪断拉直。小圆绕大圆圆周一周，就变成从直线的一头滚至另一头。因为直线长就是大圆的周长，是小圆周长的2倍，所以小圆要滚动2圈。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但是现在小圆不是沿直线而是沿大圆滚动，小圆因此还同时作自转，当小圆沿大圆滚动1周回到原出发点时，小圆同时自转1周。当小圆在大圆内部滚动时自转的方向与滚动的转向相反，所以小圆自身转了1周。当小圆在大圆外部滚动时自转的方向与滚动的转向相同，所以小圆自身转了3周。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这一题非常有迷惑性，小圆在外部时其实是3圈，你可以拿个硬币试试可以把圆看成一根绳子，长绳是短绳的2倍长，假设长绳开始接口在最底下，短绳接口在长绳接口处，然后短绳开始顺时针绕，当短绳接口对着正左时，这时其实才绕了长绳的1/4，转了180+90度，所以绕一圈是270*4=360*3 。同理小圆在内部时是1圈。也可以套用下列公式： 两圆圆心距/转动者半径=转动者切另一圆时的自转数!!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【67】 1元钱一瓶汽水，喝完后两个空瓶换一瓶汽水，问：你有20元钱，最多可以喝到几瓶汽水？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答案：40瓶，20+10+5+2+1+1=39， 这时还有一个空瓶子，先向店主借一个空瓶，换来一瓶汽水喝完后把空瓶还给店主。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（所以最后一个人可以看见前面9个人头上帽子的颜色，而最前面那个人谁的帽子都看不见。现在从最后那个人开始，问他是不是知道自己戴的帽子颜色，如果他回 答说不知道，就继续问他前面那个人。假设最前面那个人一定会知道自己戴的是黑帽子。为什么？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有3顶黑帽子，2顶白帽子。让三个人从前到后站成一排，给他们每个人头上戴一顶帽子。每个人都看不见自己戴的帽子的颜色，却只能看见站在前面那些人的帽子颜色。（所以最后一个人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实上他们三个戴的都是黑帽子，那么最前面那个人一定会知道自己戴的是黑帽子。为什么？”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3333FF"/>
          <w:spacing w:val="0"/>
          <w:sz w:val="21"/>
          <w:szCs w:val="21"/>
          <w:bdr w:val="none" w:color="auto" w:sz="0" w:space="0"/>
          <w:shd w:val="clear" w:fill="FFFFFF"/>
        </w:rPr>
        <w:t>答案：　答案是，最前面的那个人听见后面两个人都说了“不知道”，他假设自己戴的是白帽子，于是中间那个人就看见他戴的白帽子。那么中间那个人会作如下推理：“假设我戴了白帽子，那么最后那个人就会看见前面两顶白帽子，但总共只有两顶白帽子，他就应该明白他自己戴的是黑帽子，现在他说不知道，就说明我戴了白帽子这个假定是错的，所以我戴了黑帽子。”问题是中间那人也说不知道，所以最前面那个人知道自己戴白帽子的假定是错的，所以他推断出自己戴了黑帽子。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我们把这个问题推广成如下的形式：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有若干种颜色的帽子，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问他是不是知道自己戴的帽子颜色，如果他回答说不知道，就继续问他前面那个人。一直往前问，那么一定有一个人知道自己所戴的帽子颜色。”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当然要假设一些条件：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1)首先，帽子的总数一定要大于人数，否则帽子都不够戴。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2)“有若干种颜色的帽子，每种若干顶，有若干人”这个信息是队列中所有人都事先知道的，而且所有人都知道所有人都知道此事，所有人都知道所有人都知道所有人都知道此事，等等等等。但在这个条件中的“若干”不一定非要具体一一给出数字来。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这个信息具体地可以是象上面经典的形式，列举出每种颜色帽子的数目“有3顶黑帽子，2顶白帽子，3个人”，也可以是“有红黄绿三种颜色的帽子各1顶2顶3顶，但具体不知道哪种颜色是几顶，有6个人”，甚至连具体人数也可以不知道，“有不知多少人排成一排，有黑白两种帽子，每种帽子的数目都比人数少1”，这时候那个排在最后的人并不知道自己排在最后——直到开始问他时发现在他回答前没有别人被问到，他才知道他在最后。在这个帖子接下去的部分当我出题的时候我将只写出“有若干种颜色的帽子，每种若干顶，有若干人”这个预设条件，因为这部分确定了，题目也就确定了。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3)剩下的没有戴在大家头上的帽子当然都被藏起来了，队伍里的人谁都不知道都剩下些什么帽子。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4)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的颜色，任何人都不会试图去猜或者作弊偷看——不知为不知。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5)后面的人不能和前面的人说悄悄话或者打暗号。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当然，不是所有的预设条件都能给出一个合理的题目。比如有99顶黑帽子，99顶白帽子，2个人，无论怎么戴，都不可能有人知道自己头上帽子的颜色。另外，只要不是只有一种颜色的帽子，在只由一个人组成的队伍里，这个人也是不可能说出自己帽子的颜色的。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但是下面这几题是合理的题目：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1)3顶红帽子，4顶黑帽子，5顶白帽子，10个人。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2)3顶红帽子，4顶黑帽子，5顶白帽子，8个人。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3)n顶黑帽子，n-1顶白帽子，n个人（n&gt;0）。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4)1顶颜色1的帽子，2顶颜色2的帽子，……，99顶颜色99的帽子，100顶颜色100的帽子，共5000个人。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5)有红黄绿三种颜色的帽子各1顶2顶3顶，但具体不知道哪种颜色是几顶，有6个人。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6)有不知多少人（至少两人）排成一排，有黑白两种帽子，每种帽子的数目都比人数少1。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大家可以先不看我下面的分析，试着做做这几题。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如果按照上面3顶黑帽2顶白帽时的推理方法去做，那么10个人就可以把我们累死，别说5000个人了。但是3)中的n是个抽象的数，考虑一下怎么解决这个问题，对解决一般的问题大有好处。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假设现在n个人都已经戴好了帽子，问排在最后的那一个人他头上的帽子是什么颜色，什么时候他会回答“知道”？很显然，只有在他看见前面n-1个人都戴着白帽时才可能，因为这时所有的n-1顶白帽都已用光，在他自己的脑袋上只能顶着黑帽子，只要前面有一顶黑帽子，那么他就无法排除自己头上是黑帽子的可能——即使他看见前面所有人都是黑帽，他还是有可能戴着第n顶黑帽。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现在假设最后那个人的回答是“不知道”，那么轮到问倒数第二人。根据最后面那位的回答，他能推断出什么呢？如果他看见的都是白帽，那么他立刻可以推断出自己戴的是黑帽——要是他也戴着白帽，那么最后那人应该看见一片白帽，问到他时他就该回答“知道”了。但是如果倒数第二人看见前面至少有一顶黑帽，他就无法作出判断——他有可能戴着白帽，但是他前面的那些黑帽使得最后那人无法回答“知道”；他自然也有可能戴着黑帽。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这样的推理可以继续下去，但是我们已经看出了苗头。最后那个人可以回答“知道”当且仅当他看见的全是白帽，所以他回答“不知道”当且仅当他至少看见了一顶黑帽。这就是所有帽子颜色问题的关键！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如果最后一个人回答“不知道”，那么他至少看见了一顶黑帽，所以如果倒数第二人看见的都是白帽，那么最后那个人看见的至少一顶黑帽在哪里呢？不会在别处，只能在倒数第二人自己的头上。这样的推理继续下去，对于队列中的每一个人来说就成了：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“在我后面的所有人都看见了至少一顶黑帽，否则的话他们就会按照相同的判断断定自己戴的是黑帽，所以如果我看见前面的人戴的全是白帽的话，我头上一定戴着我身后那个人看见的那顶黑帽。”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我们知道最前面的那个人什么帽子都看不见，就不用说看见黑帽了，所以如果他身后的所有人都回答说“不知道”，那么按照上面的推理，他可以确定自己戴的是黑帽，因为他身后的人必定看见了一顶黑帽——只能是第一个人他自己头上的那顶。事实上很明显，第一个说出自己头上是什么颜色帽子的那个人，就是从队首数起的第一个戴黑帽子的人，也就是那个从队尾数起第一个看见前面所有人都戴白帽子的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这样的推理也许让人觉得有点循环论证的味道，因为上面那段推理中包含了“如果别人也使用相同的推理”这样的意思，在逻辑上这样的自指式命题有点危险。但是其实这里没有循环论证，这是类似数学归纳法的推理，每个人的推理都建立在他后面那些人的推理上，而对于最后一个人来说，他的身后没有人，所以他的推理不依赖于其他人的推理就可以成立，是归纳中的第一个推理。稍微思考一下，我们就可以把上面的论证改得适合于任何多种颜色的推论：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如果我们可以从假设断定某种颜色的帽子一定会在队列中出现，从队尾数起第一个看不见这种颜色的帽子的人就立刻可以根据和此论证相同的论证来作出判断，他戴的是这种颜色的帽子。现在所有我身后的人都回答不知道，所以我身后的人也看见了此种颜色的帽子。如果在我前面我见不到此颜色的帽子，那么一定是我戴着这种颜色的帽子。”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当然第一个人的初始推理相当简单：“队列中一定有人戴这种颜色的帽子，现在我看不见前面有人戴这颜色的帽子，那它只能是戴在我的头上了。”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对于题1)事情就变得很明显，3顶红帽子，4顶黑帽子，5顶白帽子给10个人戴，队列中每种颜色至少都该有一顶，于是从队尾数起第一个看不见某种颜色的帽子的人就能够断定他自己戴着这种颜色的帽子，通过这点我们也可以看到，最多问到从队首数起的第三人时，就应该有人回答“知道”了，因为从队首数起的第三人最多只能看见两顶帽子，所以最多看见两种颜色，如果他后面的人都回答“不知道”，那么他前面一定有两种颜色的帽子，而他头上戴的一定是他看不见的那种颜色的帽子。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题2)也一样，3顶红帽子，4顶黑帽子，5顶白帽子给8个人戴，那么队列中一定至少有一顶白帽子，因为其它颜色加起来一共才7顶，所以队列中一定会有人回答“知道”。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题4)的规模大了一点，但是道理和2)完全一样。100种颜色的5050顶帽子给5000人戴，前面99种颜色的帽子数量是1+……+99=4950，所以队列中一定有第100种颜色的帽子（至少有50顶），所以如果自己身后的人都回答“不知道”，那么那个看不见颜色100帽子的人就可以断定自己戴着这种颜色的帽子。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至于5)、6)“有红黄绿三种颜色的帽子各1顶2顶3顶，但具体不知道哪种颜色是几顶，有6个人”以及“有不知多少人排成一排，有黑白两种帽子，每种帽子的数目都比人数少1”，原理完全相同，我就不具体分析了。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最后要指出的一点是，上面我们只是论证了，如果我们可以根据各种颜色帽子的数量和队列中的人数判断出在队列中至少有一顶某种颜色的帽子，那么一定有一人可以判断出自己头上的帽子的颜色。因为如果所有身后的人都回答“不知道”的话，那个从队尾数起第一个看不见这种颜色的帽子的人就可以判断自己戴了此颜色的帽子。但是这并不是说在询问中一定是由他来回答“知道”的，因为还可能有其他的方法来判断自己头上帽子的颜色。比如说在题2)中，如果队列如下：（箭头表示队列中人脸朝的方向）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　　　　白白黑黑黑黑红红红白→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那么在队尾第一人就立刻可以回答他头上的是白帽，因为他看见了所有的3顶红帽子和4顶黑帽子，能留给他自己戴的只能是白帽子了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69】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答案：首先拿4个 别人拿n个你就拿6－n个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 吗？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1英尺（ft）=0.3048米（m）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1磅（lb）=0.454千克（kg）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通过实验得到撞破脑壳所需要的机械能是mgh=（30*0.454）*9.8*（20*0.3048）=813.669（J）对于两只山羊撞击瞬间来说，比较重的那只仅仅是站在原地，只有较轻的山羊具有速度，而题目中暗示我们，两只羊仅一次碰撞致死。现在我们只需要求得碰撞瞬间轻山羊的瞬时速度就可以了，根据机械能守恒定律:mgh=1/2(m1v^2)可以得出速度。m1是轻山羊的重量。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71】据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答案：11,0--&gt;4,7--&gt;4,0--&gt;0,4--&gt;11,4--&gt;8,7--&gt;8,0--&gt;1,7--&gt;1,0--&gt;0,1--&gt;11,1--&gt;5,7--&gt;5,0--&gt;0,5--&gt;11,5--&gt;9,7--&gt;9,0--&gt;2,7，这样就有2斤了。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一箱油可供一架飞机绕地球飞半圈，问题：为使至少一架飞机绕地球一圈回到起飞时的飞机场，至少需要出动几架飞机？（所有飞机从同一机场起飞，而且必须安全返回机场，不允许中途降落，中间没有飞机场）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答案：需要3架飞机（记为A，B，C），A走完全程。如下图，黑色箭头表示飞行方向，红色箭头表示一架给另一架加油，红色数字表示加油量整个油箱容量的比值。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【73】在9个点上画10条直线，要求每条直线上有三个点？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74】一个岔路口分别通向诚实国和说谎国。来了两个人，已知一个是诚实国的，另一个是说谎国的。诚实国永远说实话，说谎国永远说谎话。现在你要去说谎国，但不知道应该走哪条路，需要问这两个人。请问应该怎么问？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答案：问：请问你从哪里来？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回答肯定都是指向诚实国的。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33"/>
          <w:spacing w:val="0"/>
          <w:sz w:val="21"/>
          <w:szCs w:val="21"/>
          <w:bdr w:val="none" w:color="auto" w:sz="0" w:space="0"/>
          <w:shd w:val="clear" w:fill="FFFFFF"/>
        </w:rPr>
        <w:t>【75】在一天的24小时之中，时钟的时针、分针和秒针完全重合在一起的时候有几次？都分别是什么时间？你怎样算出来的？ </w:t>
      </w:r>
      <w:r>
        <w:rPr>
          <w:rFonts w:hint="eastAsia" w:ascii="微软雅黑" w:hAnsi="微软雅黑" w:eastAsia="微软雅黑" w:cs="微软雅黑"/>
          <w:b/>
          <w:i w:val="0"/>
          <w:caps w:val="0"/>
          <w:color w:val="555555"/>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答案：只有两次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假设时针的角速度是ω（ω=π/6每小时），则分针的角速度为12ω，秒针的角速度为72ω。分针与时针再次重合的时间为t，则有12ωt-ωt=2π，t=12/11小时，换算成时分秒为1小时5分27.3秒，显然秒针不与时针分针重合，同样可以算出其它10次分针与时针重合时秒针都不能与它们重合。只有在正12点和0点时才会重。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证明：将时针视为静止，考察分针，秒针对它的相对速度：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12个小时作为时间单位“1”，“圈/12小时”作为速度单位，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则分针速度为11，秒针速度为719。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由于11与719互质，记12小时/（11*719）为时间单位Δ，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则分针与时针重合当且仅当 t=719kΔ k∈Z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秒针与时针重合当且仅当 t=11jΔ j∈Z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而719与11的最小公倍数为11*719，所以若t=0时三针重合，则下一次三针重合 </w:t>
      </w:r>
      <w:r>
        <w:rPr>
          <w:rFonts w:hint="eastAsia" w:ascii="微软雅黑" w:hAnsi="微软雅黑" w:eastAsia="微软雅黑" w:cs="微软雅黑"/>
          <w:b/>
          <w:i w:val="0"/>
          <w:caps w:val="0"/>
          <w:color w:val="3333FF"/>
          <w:spacing w:val="0"/>
          <w:sz w:val="21"/>
          <w:szCs w:val="21"/>
          <w:bdr w:val="none" w:color="auto" w:sz="0" w:space="0"/>
          <w:shd w:val="clear" w:fill="FFFFFF"/>
        </w:rPr>
        <w:br w:type="textWrapping"/>
      </w:r>
      <w:r>
        <w:rPr>
          <w:rFonts w:hint="eastAsia" w:ascii="微软雅黑" w:hAnsi="微软雅黑" w:eastAsia="微软雅黑" w:cs="微软雅黑"/>
          <w:b/>
          <w:i w:val="0"/>
          <w:caps w:val="0"/>
          <w:color w:val="3333FF"/>
          <w:spacing w:val="0"/>
          <w:sz w:val="21"/>
          <w:szCs w:val="21"/>
          <w:bdr w:val="none" w:color="auto" w:sz="0" w:space="0"/>
          <w:shd w:val="clear" w:fill="FFFFFF"/>
        </w:rPr>
        <w:t>必然在t=11*719*Δ时，即t=12点。</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7D67"/>
    <w:multiLevelType w:val="multilevel"/>
    <w:tmpl w:val="090E7D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D2A0B"/>
    <w:rsid w:val="084D2A0B"/>
    <w:rsid w:val="5DBC40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du\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2018-10-10T08:28:00Z</dcterms:created>
  <dc:creator>tedu</dc:creator>
  <cp:lastModifiedBy>君梦里</cp:lastModifiedBy>
  <dcterms:modified xsi:type="dcterms:W3CDTF">2018-12-21T07:23:58Z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